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6EF0B" w14:textId="7D9164BA" w:rsidR="00A979E1" w:rsidRPr="0021572C" w:rsidRDefault="00432F27" w:rsidP="00A979E1">
      <w:pPr>
        <w:pStyle w:val="Title"/>
        <w:rPr>
          <w:rFonts w:ascii="Calibri" w:hAnsi="Calibri" w:cs="Calibri"/>
          <w:color w:val="B35E06" w:themeColor="accent1" w:themeShade="BF"/>
          <w:sz w:val="36"/>
          <w:szCs w:val="36"/>
        </w:rPr>
      </w:pPr>
      <w:r>
        <w:rPr>
          <w:rFonts w:ascii="Calibri" w:hAnsi="Calibri" w:cs="Calibri"/>
          <w:color w:val="B35E06" w:themeColor="accent1" w:themeShade="BF"/>
          <w:sz w:val="36"/>
          <w:szCs w:val="36"/>
        </w:rPr>
        <w:t>Compte rendu Projet EKW</w:t>
      </w:r>
    </w:p>
    <w:p w14:paraId="6AED5AC6" w14:textId="186C1424" w:rsidR="00A979E1" w:rsidRPr="0021572C" w:rsidRDefault="00CE3282" w:rsidP="00A979E1">
      <w:pPr>
        <w:pStyle w:val="Heading2"/>
        <w:rPr>
          <w:rFonts w:ascii="Calibri" w:hAnsi="Calibri" w:cs="Calibri"/>
        </w:rPr>
      </w:pPr>
      <w:r>
        <w:rPr>
          <w:rStyle w:val="SubtleEmphasis"/>
          <w:rFonts w:ascii="Calibri" w:hAnsi="Calibri" w:cs="Calibri"/>
        </w:rPr>
        <w:t>04/06/2020</w:t>
      </w:r>
      <w:r w:rsidR="00A979E1" w:rsidRPr="0021572C">
        <w:rPr>
          <w:rStyle w:val="SubtleEmphasis"/>
          <w:rFonts w:ascii="Calibri" w:hAnsi="Calibri" w:cs="Calibri"/>
          <w:lang w:bidi="fr-FR"/>
        </w:rPr>
        <w:t xml:space="preserve"> | </w:t>
      </w:r>
      <w:r w:rsidR="00150926" w:rsidRPr="0021572C">
        <w:rPr>
          <w:rStyle w:val="SubtleEmphasis"/>
          <w:rFonts w:ascii="Calibri" w:hAnsi="Calibri" w:cs="Calibri"/>
        </w:rPr>
        <w:t>18h</w:t>
      </w:r>
      <w:r w:rsidR="00437A9F">
        <w:rPr>
          <w:rStyle w:val="SubtleEmphasis"/>
          <w:rFonts w:ascii="Calibri" w:hAnsi="Calibri" w:cs="Calibri"/>
        </w:rPr>
        <w:t>30</w:t>
      </w:r>
      <w:r w:rsidR="00A979E1" w:rsidRPr="0021572C">
        <w:rPr>
          <w:rFonts w:ascii="Calibri" w:hAnsi="Calibri" w:cs="Calibri"/>
          <w:lang w:bidi="fr-FR"/>
        </w:rPr>
        <w:t xml:space="preserve"> </w:t>
      </w:r>
      <w:r w:rsidR="00B9555E" w:rsidRPr="0021572C">
        <w:rPr>
          <w:rStyle w:val="SubtleEmphasis"/>
          <w:rFonts w:ascii="Calibri" w:hAnsi="Calibri" w:cs="Calibri"/>
          <w:lang w:bidi="fr-FR"/>
        </w:rPr>
        <w:t>|</w:t>
      </w:r>
      <w:r w:rsidR="00A979E1" w:rsidRPr="0021572C">
        <w:rPr>
          <w:rFonts w:ascii="Calibri" w:hAnsi="Calibri" w:cs="Calibri"/>
          <w:lang w:bidi="fr-FR"/>
        </w:rPr>
        <w:t xml:space="preserve"> </w:t>
      </w:r>
      <w:sdt>
        <w:sdtPr>
          <w:rPr>
            <w:rStyle w:val="SubtleEmphasis"/>
            <w:rFonts w:ascii="Calibri" w:hAnsi="Calibri" w:cs="Calibri"/>
          </w:rPr>
          <w:alias w:val="Entrez le lieu :"/>
          <w:tag w:val="Entrez le lieu :"/>
          <w:id w:val="465398058"/>
          <w:placeholder>
            <w:docPart w:val="6FE1F7F42C804BB1AFEA27BD8DA4396B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150926" w:rsidRPr="0021572C">
            <w:rPr>
              <w:rStyle w:val="SubtleEmphasis"/>
              <w:rFonts w:ascii="Calibri" w:hAnsi="Calibri" w:cs="Calibri"/>
            </w:rPr>
            <w:t>Zoom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les informations sur la réunion"/>
      </w:tblPr>
      <w:tblGrid>
        <w:gridCol w:w="4536"/>
        <w:gridCol w:w="4536"/>
      </w:tblGrid>
      <w:tr w:rsidR="00A979E1" w:rsidRPr="0021572C" w14:paraId="56A8B946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au indiquant l’organisateur de la réunion, le type de réunion, l’animateur, le secrétaire et le maître du temps"/>
            </w:tblPr>
            <w:tblGrid>
              <w:gridCol w:w="2021"/>
              <w:gridCol w:w="2505"/>
            </w:tblGrid>
            <w:tr w:rsidR="00A979E1" w:rsidRPr="0021572C" w14:paraId="01823F47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2EC05FB5" w14:textId="77777777" w:rsidR="00A979E1" w:rsidRPr="0021572C" w:rsidRDefault="00781968" w:rsidP="00A979E1">
                  <w:pPr>
                    <w:pStyle w:val="Heading3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alias w:val="Réunion organisée par :"/>
                      <w:tag w:val="Réunion organisée par :"/>
                      <w:id w:val="1112008097"/>
                      <w:placeholder>
                        <w:docPart w:val="F3C7F9C203E14036B763A85773B5F18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21572C">
                        <w:rPr>
                          <w:rFonts w:ascii="Calibri" w:hAnsi="Calibri" w:cs="Calibri"/>
                          <w:lang w:bidi="fr-FR"/>
                        </w:rPr>
                        <w:t>Réunion organisée par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5246D4F" w14:textId="74C68BA0" w:rsidR="00A979E1" w:rsidRPr="0021572C" w:rsidRDefault="00B9555E" w:rsidP="00D578F4">
                  <w:pPr>
                    <w:spacing w:after="0"/>
                    <w:rPr>
                      <w:rFonts w:ascii="Calibri" w:hAnsi="Calibri" w:cs="Calibri"/>
                    </w:rPr>
                  </w:pPr>
                  <w:proofErr w:type="spellStart"/>
                  <w:r w:rsidRPr="0021572C">
                    <w:rPr>
                      <w:rFonts w:ascii="Calibri" w:hAnsi="Calibri" w:cs="Calibri"/>
                    </w:rPr>
                    <w:t>Tameri</w:t>
                  </w:r>
                  <w:proofErr w:type="spellEnd"/>
                </w:p>
              </w:tc>
            </w:tr>
            <w:tr w:rsidR="00A979E1" w:rsidRPr="0021572C" w14:paraId="78139B0D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7CC23685" w14:textId="77777777" w:rsidR="00A979E1" w:rsidRPr="0021572C" w:rsidRDefault="00781968" w:rsidP="00A979E1">
                  <w:pPr>
                    <w:pStyle w:val="Heading3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alias w:val="Type de réunion :"/>
                      <w:tag w:val="Type de réunion :"/>
                      <w:id w:val="1356456911"/>
                      <w:placeholder>
                        <w:docPart w:val="C5152C79A71642BB8C74DE0C079DA78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21572C">
                        <w:rPr>
                          <w:rFonts w:ascii="Calibri" w:hAnsi="Calibri" w:cs="Calibri"/>
                          <w:lang w:bidi="fr-FR"/>
                        </w:rPr>
                        <w:t>Type de réunion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1B28135" w14:textId="63D3B6E8" w:rsidR="00A979E1" w:rsidRPr="0021572C" w:rsidRDefault="00CC2480" w:rsidP="00D578F4">
                  <w:pPr>
                    <w:spacing w:after="0"/>
                    <w:rPr>
                      <w:rFonts w:ascii="Calibri" w:hAnsi="Calibri" w:cs="Calibri"/>
                    </w:rPr>
                  </w:pPr>
                  <w:r w:rsidRPr="0021572C">
                    <w:rPr>
                      <w:rFonts w:ascii="Calibri" w:hAnsi="Calibri" w:cs="Calibri"/>
                    </w:rPr>
                    <w:t>Web Conférence</w:t>
                  </w:r>
                </w:p>
              </w:tc>
            </w:tr>
            <w:tr w:rsidR="00A979E1" w:rsidRPr="0021572C" w14:paraId="77CBC0C9" w14:textId="77777777" w:rsidTr="00D578F4">
              <w:sdt>
                <w:sdtPr>
                  <w:rPr>
                    <w:rFonts w:ascii="Calibri" w:hAnsi="Calibri" w:cs="Calibri"/>
                  </w:rPr>
                  <w:alias w:val="Animateur :"/>
                  <w:tag w:val="Animateur :"/>
                  <w:id w:val="-1618515975"/>
                  <w:placeholder>
                    <w:docPart w:val="1A2DEA1F2B1D47D5BF1C38B1AC08252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233048E5" w14:textId="77777777" w:rsidR="00A979E1" w:rsidRPr="0021572C" w:rsidRDefault="00A979E1" w:rsidP="00A979E1">
                      <w:pPr>
                        <w:pStyle w:val="Heading3"/>
                        <w:rPr>
                          <w:rFonts w:ascii="Calibri" w:hAnsi="Calibri" w:cs="Calibri"/>
                        </w:rPr>
                      </w:pPr>
                      <w:r w:rsidRPr="0021572C">
                        <w:rPr>
                          <w:rFonts w:ascii="Calibri" w:hAnsi="Calibri" w:cs="Calibri"/>
                          <w:lang w:bidi="fr-FR"/>
                        </w:rPr>
                        <w:t>Animateur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E6946BF" w14:textId="119C7451" w:rsidR="00A979E1" w:rsidRPr="0021572C" w:rsidRDefault="00150926" w:rsidP="00D578F4">
                  <w:pPr>
                    <w:spacing w:after="0"/>
                    <w:rPr>
                      <w:rFonts w:ascii="Calibri" w:hAnsi="Calibri" w:cs="Calibri"/>
                    </w:rPr>
                  </w:pPr>
                  <w:proofErr w:type="spellStart"/>
                  <w:r w:rsidRPr="0021572C">
                    <w:rPr>
                      <w:rFonts w:ascii="Calibri" w:hAnsi="Calibri" w:cs="Calibri"/>
                    </w:rPr>
                    <w:t>Tameri</w:t>
                  </w:r>
                  <w:proofErr w:type="spellEnd"/>
                </w:p>
              </w:tc>
            </w:tr>
            <w:tr w:rsidR="00A979E1" w:rsidRPr="0021572C" w14:paraId="2AB23796" w14:textId="77777777" w:rsidTr="00D578F4">
              <w:sdt>
                <w:sdtPr>
                  <w:rPr>
                    <w:rFonts w:ascii="Calibri" w:hAnsi="Calibri" w:cs="Calibri"/>
                  </w:rPr>
                  <w:alias w:val="Secrétaire :"/>
                  <w:tag w:val="Secrétaire :"/>
                  <w:id w:val="-1961940283"/>
                  <w:placeholder>
                    <w:docPart w:val="B117FF03028946538AC41E9603AF760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5EAFD016" w14:textId="77777777" w:rsidR="00A979E1" w:rsidRPr="0021572C" w:rsidRDefault="00A979E1" w:rsidP="00A979E1">
                      <w:pPr>
                        <w:pStyle w:val="Heading3"/>
                        <w:rPr>
                          <w:rFonts w:ascii="Calibri" w:hAnsi="Calibri" w:cs="Calibri"/>
                        </w:rPr>
                      </w:pPr>
                      <w:r w:rsidRPr="0021572C">
                        <w:rPr>
                          <w:rFonts w:ascii="Calibri" w:hAnsi="Calibri" w:cs="Calibri"/>
                          <w:lang w:bidi="fr-FR"/>
                        </w:rPr>
                        <w:t>Secrétaire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9CEB995" w14:textId="1F00792E" w:rsidR="00A979E1" w:rsidRPr="0021572C" w:rsidRDefault="00150926" w:rsidP="00D578F4">
                  <w:pPr>
                    <w:spacing w:after="0"/>
                    <w:rPr>
                      <w:rFonts w:ascii="Calibri" w:hAnsi="Calibri" w:cs="Calibri"/>
                    </w:rPr>
                  </w:pPr>
                  <w:r w:rsidRPr="0021572C">
                    <w:rPr>
                      <w:rFonts w:ascii="Calibri" w:hAnsi="Calibri" w:cs="Calibri"/>
                    </w:rPr>
                    <w:t>Elodie</w:t>
                  </w:r>
                </w:p>
              </w:tc>
            </w:tr>
            <w:tr w:rsidR="00A979E1" w:rsidRPr="0021572C" w14:paraId="45C9850B" w14:textId="77777777" w:rsidTr="00D578F4">
              <w:sdt>
                <w:sdtPr>
                  <w:rPr>
                    <w:rFonts w:ascii="Calibri" w:hAnsi="Calibri" w:cs="Calibri"/>
                  </w:rPr>
                  <w:alias w:val="Maître du temps :"/>
                  <w:tag w:val="Maître du temps :"/>
                  <w:id w:val="2113625791"/>
                  <w:placeholder>
                    <w:docPart w:val="8A777C8E95954842B6597971737547E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120B40A6" w14:textId="77777777" w:rsidR="00A979E1" w:rsidRPr="0021572C" w:rsidRDefault="00A979E1" w:rsidP="00A979E1">
                      <w:pPr>
                        <w:pStyle w:val="Heading3"/>
                        <w:rPr>
                          <w:rFonts w:ascii="Calibri" w:hAnsi="Calibri" w:cs="Calibri"/>
                        </w:rPr>
                      </w:pPr>
                      <w:r w:rsidRPr="0021572C">
                        <w:rPr>
                          <w:rFonts w:ascii="Calibri" w:hAnsi="Calibri" w:cs="Calibri"/>
                          <w:lang w:bidi="fr-FR"/>
                        </w:rPr>
                        <w:t>Maître du temps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54BBDAE6" w14:textId="7B62C534" w:rsidR="00A979E1" w:rsidRPr="0021572C" w:rsidRDefault="00150926" w:rsidP="00D578F4">
                  <w:pPr>
                    <w:spacing w:after="0"/>
                    <w:rPr>
                      <w:rFonts w:ascii="Calibri" w:hAnsi="Calibri" w:cs="Calibri"/>
                    </w:rPr>
                  </w:pPr>
                  <w:r w:rsidRPr="0021572C">
                    <w:rPr>
                      <w:rFonts w:ascii="Calibri" w:hAnsi="Calibri" w:cs="Calibri"/>
                    </w:rPr>
                    <w:t>Elodie</w:t>
                  </w:r>
                </w:p>
              </w:tc>
            </w:tr>
          </w:tbl>
          <w:p w14:paraId="5F01C884" w14:textId="77777777" w:rsidR="00A979E1" w:rsidRPr="0021572C" w:rsidRDefault="00A979E1" w:rsidP="00D578F4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5400" w:type="dxa"/>
          </w:tcPr>
          <w:p w14:paraId="627661C4" w14:textId="35A9D20E" w:rsidR="00A979E1" w:rsidRPr="0021572C" w:rsidRDefault="00781968" w:rsidP="00D578F4">
            <w:pPr>
              <w:spacing w:after="0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Participants :"/>
                <w:tag w:val="Participants :"/>
                <w:id w:val="-702396967"/>
                <w:placeholder>
                  <w:docPart w:val="38B264C6F5C848AD964C97D26BB64244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21572C">
                  <w:rPr>
                    <w:rFonts w:ascii="Calibri" w:hAnsi="Calibri" w:cs="Calibri"/>
                    <w:lang w:bidi="fr-FR"/>
                  </w:rPr>
                  <w:t>Participants</w:t>
                </w:r>
              </w:sdtContent>
            </w:sdt>
            <w:r w:rsidR="00150926" w:rsidRPr="0021572C">
              <w:rPr>
                <w:rFonts w:ascii="Calibri" w:hAnsi="Calibri" w:cs="Calibri"/>
              </w:rPr>
              <w:t xml:space="preserve"> : </w:t>
            </w:r>
            <w:r w:rsidR="00437A9F">
              <w:rPr>
                <w:rFonts w:ascii="Calibri" w:hAnsi="Calibri" w:cs="Calibri"/>
              </w:rPr>
              <w:t>Fidèle</w:t>
            </w:r>
            <w:r w:rsidR="00150926" w:rsidRPr="0021572C">
              <w:rPr>
                <w:rFonts w:ascii="Calibri" w:hAnsi="Calibri" w:cs="Calibri"/>
              </w:rPr>
              <w:t xml:space="preserve">, </w:t>
            </w:r>
            <w:r w:rsidR="00437A9F">
              <w:rPr>
                <w:rFonts w:ascii="Calibri" w:hAnsi="Calibri" w:cs="Calibri"/>
              </w:rPr>
              <w:t xml:space="preserve">Winnie, </w:t>
            </w:r>
            <w:proofErr w:type="spellStart"/>
            <w:r w:rsidR="00150926" w:rsidRPr="0021572C">
              <w:rPr>
                <w:rFonts w:ascii="Calibri" w:hAnsi="Calibri" w:cs="Calibri"/>
              </w:rPr>
              <w:t>Tameri</w:t>
            </w:r>
            <w:proofErr w:type="spellEnd"/>
          </w:p>
          <w:p w14:paraId="1ECE05EB" w14:textId="77777777" w:rsidR="00A979E1" w:rsidRDefault="00CE3282" w:rsidP="00D578F4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Equipe webmaster</w:t>
            </w:r>
            <w:r w:rsidR="00150926" w:rsidRPr="0021572C">
              <w:rPr>
                <w:rFonts w:ascii="Calibri" w:hAnsi="Calibri" w:cs="Calibri"/>
              </w:rPr>
              <w:t xml:space="preserve"> </w:t>
            </w:r>
          </w:p>
          <w:p w14:paraId="72919908" w14:textId="39E61DFE" w:rsidR="004B7907" w:rsidRPr="0021572C" w:rsidRDefault="004B7907" w:rsidP="00D578F4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Asted</w:t>
            </w:r>
            <w:proofErr w:type="spellEnd"/>
            <w:r>
              <w:rPr>
                <w:rFonts w:ascii="Calibri" w:hAnsi="Calibri" w:cs="Calibri"/>
              </w:rPr>
              <w:t xml:space="preserve"> et </w:t>
            </w:r>
            <w:proofErr w:type="spellStart"/>
            <w:r>
              <w:rPr>
                <w:rFonts w:ascii="Calibri" w:hAnsi="Calibri" w:cs="Calibri"/>
              </w:rPr>
              <w:t>Francois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14:paraId="21D88587" w14:textId="77777777" w:rsidR="00A979E1" w:rsidRPr="0021572C" w:rsidRDefault="00781968" w:rsidP="00A979E1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Sujets à l’ordre du jour :"/>
          <w:tag w:val="Sujets à l’ordre du jour :"/>
          <w:id w:val="-877550984"/>
          <w:placeholder>
            <w:docPart w:val="1EA8DBA59BB340E4A3ED4D5DBB17D48F"/>
          </w:placeholder>
          <w:temporary/>
          <w:showingPlcHdr/>
          <w15:appearance w15:val="hidden"/>
        </w:sdtPr>
        <w:sdtEndPr/>
        <w:sdtContent>
          <w:r w:rsidR="00A979E1" w:rsidRPr="0021572C">
            <w:rPr>
              <w:rFonts w:ascii="Calibri" w:hAnsi="Calibri" w:cs="Calibri"/>
              <w:color w:val="B35E06" w:themeColor="accent1" w:themeShade="BF"/>
              <w:lang w:bidi="fr-FR"/>
            </w:rPr>
            <w:t>Sujets à l’ordre du jour</w:t>
          </w:r>
        </w:sdtContent>
      </w:sdt>
    </w:p>
    <w:p w14:paraId="0A875062" w14:textId="04B3CEEE" w:rsidR="00A979E1" w:rsidRPr="0021572C" w:rsidRDefault="00A979E1" w:rsidP="005C4F13">
      <w:pPr>
        <w:pStyle w:val="Heading2"/>
        <w:ind w:left="0"/>
        <w:rPr>
          <w:rFonts w:ascii="Calibri" w:hAnsi="Calibri" w:cs="Calibri"/>
        </w:rPr>
      </w:pPr>
      <w:r w:rsidRPr="0021572C">
        <w:rPr>
          <w:rFonts w:ascii="Calibri" w:hAnsi="Calibri" w:cs="Calibri"/>
          <w:lang w:bidi="fr-FR"/>
        </w:rPr>
        <w:t xml:space="preserve"> </w:t>
      </w:r>
      <w:sdt>
        <w:sdtPr>
          <w:rPr>
            <w:rFonts w:ascii="Calibri" w:hAnsi="Calibri" w:cs="Calibri"/>
          </w:rPr>
          <w:alias w:val="Ordre du jour 1, sujet à l’ordre du jour :"/>
          <w:tag w:val="Ordre du jour 1, sujet à l’ordre du jour :"/>
          <w:id w:val="-1734764758"/>
          <w:placeholder>
            <w:docPart w:val="0A181C4F331F40AC89A4CE49EE63C07D"/>
          </w:placeholder>
          <w:temporary/>
          <w:showingPlcHdr/>
          <w15:appearance w15:val="hidden"/>
        </w:sdtPr>
        <w:sdtEndPr/>
        <w:sdtContent>
          <w:r w:rsidRPr="0021572C">
            <w:rPr>
              <w:rFonts w:ascii="Calibri" w:hAnsi="Calibri" w:cs="Calibri"/>
              <w:color w:val="B35E06" w:themeColor="accent1" w:themeShade="BF"/>
              <w:lang w:bidi="fr-FR"/>
            </w:rPr>
            <w:t>Sujet à l’ordre du jour</w:t>
          </w:r>
        </w:sdtContent>
      </w:sdt>
      <w:r w:rsidRPr="0021572C">
        <w:rPr>
          <w:rFonts w:ascii="Calibri" w:hAnsi="Calibri" w:cs="Calibri"/>
          <w:lang w:bidi="fr-FR"/>
        </w:rPr>
        <w:t xml:space="preserve"> </w:t>
      </w:r>
      <w:r w:rsidR="00432F27">
        <w:rPr>
          <w:rStyle w:val="SubtleEmphasis"/>
          <w:rFonts w:ascii="Calibri" w:hAnsi="Calibri" w:cs="Calibri"/>
        </w:rPr>
        <w:t>Modification à faire sur le Site</w:t>
      </w:r>
      <w:r w:rsidR="00E02DAA">
        <w:rPr>
          <w:rStyle w:val="SubtleEmphasis"/>
          <w:rFonts w:ascii="Calibri" w:hAnsi="Calibri" w:cs="Calibri"/>
        </w:rPr>
        <w:t xml:space="preserve"> EKW</w:t>
      </w:r>
    </w:p>
    <w:p w14:paraId="5C6F8CA5" w14:textId="77777777" w:rsidR="0034404F" w:rsidRDefault="0034404F" w:rsidP="005C4F13">
      <w:pPr>
        <w:spacing w:before="0" w:after="0"/>
        <w:ind w:left="0"/>
        <w:rPr>
          <w:rFonts w:ascii="Calibri" w:hAnsi="Calibri" w:cs="Calibri"/>
          <w:b/>
          <w:bCs/>
          <w:color w:val="B35E06" w:themeColor="accent1" w:themeShade="BF"/>
        </w:rPr>
      </w:pPr>
    </w:p>
    <w:p w14:paraId="7C4A0897" w14:textId="68448022" w:rsidR="00757768" w:rsidRDefault="00432F27" w:rsidP="005A1AD0">
      <w:pPr>
        <w:spacing w:before="0" w:after="0"/>
        <w:ind w:left="0"/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</w:pPr>
      <w:bookmarkStart w:id="0" w:name="_Hlk39232289"/>
      <w:r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  <w:t>Menu</w:t>
      </w:r>
    </w:p>
    <w:p w14:paraId="71374714" w14:textId="35F082D8" w:rsidR="00AB226C" w:rsidRDefault="00432F27" w:rsidP="005A1AD0">
      <w:pPr>
        <w:spacing w:before="0"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Suppression du Menu</w:t>
      </w:r>
    </w:p>
    <w:p w14:paraId="455A76C5" w14:textId="0398D314" w:rsidR="00432F27" w:rsidRDefault="00432F27" w:rsidP="005A1AD0">
      <w:pPr>
        <w:spacing w:before="0" w:after="0"/>
        <w:ind w:left="0"/>
        <w:rPr>
          <w:rFonts w:ascii="Calibri" w:hAnsi="Calibri" w:cs="Calibri"/>
        </w:rPr>
      </w:pPr>
    </w:p>
    <w:p w14:paraId="720BA5F4" w14:textId="690A90B9" w:rsidR="00925A39" w:rsidRDefault="00925A39" w:rsidP="005A1AD0">
      <w:pPr>
        <w:spacing w:before="0" w:after="0"/>
        <w:ind w:left="0"/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  <w:t>Page d’accueil</w:t>
      </w:r>
    </w:p>
    <w:p w14:paraId="103B4ED2" w14:textId="4ECBE7CD" w:rsidR="00925A39" w:rsidRPr="00935E45" w:rsidRDefault="00925A39" w:rsidP="005A1AD0">
      <w:pPr>
        <w:pStyle w:val="ListParagraph"/>
        <w:numPr>
          <w:ilvl w:val="0"/>
          <w:numId w:val="19"/>
        </w:numPr>
        <w:spacing w:before="0" w:after="0"/>
        <w:rPr>
          <w:rFonts w:ascii="Calibri" w:hAnsi="Calibri" w:cs="Calibri"/>
          <w:b/>
          <w:bCs/>
          <w:color w:val="B35E06" w:themeColor="accent1" w:themeShade="BF"/>
        </w:rPr>
      </w:pPr>
      <w:r w:rsidRPr="00935E45">
        <w:rPr>
          <w:rFonts w:ascii="Calibri" w:eastAsia="Times New Roman" w:hAnsi="Calibri" w:cs="Calibri"/>
          <w:color w:val="201F1E"/>
          <w:lang w:eastAsia="fr-FR"/>
        </w:rPr>
        <w:t>U</w:t>
      </w:r>
      <w:r w:rsidRPr="00C461F7">
        <w:rPr>
          <w:rFonts w:ascii="Calibri" w:eastAsia="Times New Roman" w:hAnsi="Calibri" w:cs="Calibri"/>
          <w:color w:val="201F1E"/>
          <w:lang w:eastAsia="fr-FR"/>
        </w:rPr>
        <w:t>ne image en fond d'écran avec un champ de saisie calqué sur le model du moteur de recherche </w:t>
      </w:r>
      <w:hyperlink r:id="rId8" w:tgtFrame="_blank" w:history="1">
        <w:r w:rsidRPr="00C461F7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eastAsia="fr-FR"/>
          </w:rPr>
          <w:t>google.com</w:t>
        </w:r>
      </w:hyperlink>
      <w:r w:rsidRPr="00935E45">
        <w:rPr>
          <w:rFonts w:ascii="Calibri" w:eastAsia="Times New Roman" w:hAnsi="Calibri" w:cs="Calibri"/>
          <w:color w:val="201F1E"/>
          <w:lang w:eastAsia="fr-FR"/>
        </w:rPr>
        <w:t>.</w:t>
      </w:r>
      <w:r w:rsidR="004B7907">
        <w:rPr>
          <w:rFonts w:ascii="Calibri" w:eastAsia="Times New Roman" w:hAnsi="Calibri" w:cs="Calibri"/>
          <w:color w:val="201F1E"/>
          <w:lang w:eastAsia="fr-FR"/>
        </w:rPr>
        <w:t xml:space="preserve"> </w:t>
      </w:r>
      <w:proofErr w:type="gramStart"/>
      <w:r w:rsidR="004B7907">
        <w:rPr>
          <w:rFonts w:ascii="Calibri" w:eastAsia="Times New Roman" w:hAnsi="Calibri" w:cs="Calibri"/>
          <w:color w:val="201F1E"/>
          <w:lang w:eastAsia="fr-FR"/>
        </w:rPr>
        <w:t>( Fidel</w:t>
      </w:r>
      <w:proofErr w:type="gramEnd"/>
      <w:r w:rsidR="004B7907">
        <w:rPr>
          <w:rFonts w:ascii="Calibri" w:eastAsia="Times New Roman" w:hAnsi="Calibri" w:cs="Calibri"/>
          <w:color w:val="201F1E"/>
          <w:lang w:eastAsia="fr-FR"/>
        </w:rPr>
        <w:t xml:space="preserve"> se charge de le rajouter une fois les codes sources obtenu ) </w:t>
      </w:r>
    </w:p>
    <w:p w14:paraId="39F1ADDA" w14:textId="7F888FF7" w:rsidR="00925A39" w:rsidRDefault="00925A39" w:rsidP="005A1AD0">
      <w:pPr>
        <w:pStyle w:val="ListParagraph"/>
        <w:shd w:val="clear" w:color="auto" w:fill="FFFFFF"/>
        <w:spacing w:before="0" w:after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  <w:r w:rsidRPr="00935E45">
        <w:rPr>
          <w:rFonts w:ascii="Calibri" w:eastAsia="Times New Roman" w:hAnsi="Calibri" w:cs="Calibri"/>
          <w:color w:val="201F1E"/>
          <w:lang w:eastAsia="fr-FR"/>
        </w:rPr>
        <w:t>Afficher le résultat de la recherche avec une pagination.</w:t>
      </w:r>
    </w:p>
    <w:p w14:paraId="3507F788" w14:textId="77777777" w:rsidR="004B7907" w:rsidRPr="00935E45" w:rsidRDefault="004B7907" w:rsidP="005A1AD0">
      <w:pPr>
        <w:pStyle w:val="ListParagraph"/>
        <w:shd w:val="clear" w:color="auto" w:fill="FFFFFF"/>
        <w:spacing w:before="0" w:after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</w:p>
    <w:p w14:paraId="07A74816" w14:textId="14D57E8B" w:rsidR="00925A39" w:rsidRPr="00935E45" w:rsidRDefault="00925A39" w:rsidP="005A1AD0">
      <w:pPr>
        <w:pStyle w:val="ListParagraph"/>
        <w:shd w:val="clear" w:color="auto" w:fill="FFFFFF"/>
        <w:spacing w:before="0" w:after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  <w:r w:rsidRPr="00935E45">
        <w:rPr>
          <w:rFonts w:ascii="Calibri" w:eastAsia="Times New Roman" w:hAnsi="Calibri" w:cs="Calibri"/>
          <w:color w:val="201F1E"/>
          <w:lang w:eastAsia="fr-FR"/>
        </w:rPr>
        <w:t>Supprimer le 2ème </w:t>
      </w:r>
      <w:proofErr w:type="spellStart"/>
      <w:r w:rsidRPr="00935E45">
        <w:rPr>
          <w:rFonts w:ascii="Calibri" w:eastAsia="Times New Roman" w:hAnsi="Calibri" w:cs="Calibri"/>
          <w:color w:val="201F1E"/>
          <w:lang w:eastAsia="fr-FR"/>
        </w:rPr>
        <w:t>layout</w:t>
      </w:r>
      <w:proofErr w:type="spellEnd"/>
      <w:r w:rsidRPr="00935E45">
        <w:rPr>
          <w:rFonts w:ascii="Calibri" w:eastAsia="Times New Roman" w:hAnsi="Calibri" w:cs="Calibri"/>
          <w:color w:val="201F1E"/>
          <w:lang w:eastAsia="fr-FR"/>
        </w:rPr>
        <w:t xml:space="preserve"> à l'affichage du résultat de recherche.</w:t>
      </w:r>
    </w:p>
    <w:p w14:paraId="378516D6" w14:textId="0DAFFF8A" w:rsidR="00925A39" w:rsidRDefault="00925A39" w:rsidP="005A1AD0">
      <w:pPr>
        <w:pStyle w:val="ListParagraph"/>
        <w:shd w:val="clear" w:color="auto" w:fill="FFFFFF"/>
        <w:spacing w:before="0" w:after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  <w:r w:rsidRPr="00935E45">
        <w:rPr>
          <w:rFonts w:ascii="Calibri" w:eastAsia="Times New Roman" w:hAnsi="Calibri" w:cs="Calibri"/>
          <w:color w:val="201F1E"/>
          <w:lang w:eastAsia="fr-FR"/>
        </w:rPr>
        <w:t>Dans le résultat de recherche sont afficher les descriptions entrer par les professionnels</w:t>
      </w:r>
    </w:p>
    <w:p w14:paraId="33EB1086" w14:textId="77777777" w:rsidR="004B7907" w:rsidRPr="00935E45" w:rsidRDefault="004B7907" w:rsidP="005A1AD0">
      <w:pPr>
        <w:pStyle w:val="ListParagraph"/>
        <w:shd w:val="clear" w:color="auto" w:fill="FFFFFF"/>
        <w:spacing w:before="0" w:after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</w:p>
    <w:p w14:paraId="38765365" w14:textId="56EC8ACC" w:rsidR="00925A39" w:rsidRDefault="00925A39" w:rsidP="005A1AD0">
      <w:pPr>
        <w:pStyle w:val="ListParagraph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  <w:r w:rsidRPr="00935E45">
        <w:rPr>
          <w:rFonts w:ascii="Calibri" w:eastAsia="Times New Roman" w:hAnsi="Calibri" w:cs="Calibri"/>
          <w:color w:val="201F1E"/>
          <w:lang w:eastAsia="fr-FR"/>
        </w:rPr>
        <w:t>Supprimer le bouton S’ABONNER en pied de page d’accueil.</w:t>
      </w:r>
    </w:p>
    <w:p w14:paraId="4B959ECF" w14:textId="257B7F8F" w:rsidR="004B7907" w:rsidRDefault="004B7907" w:rsidP="005A1AD0">
      <w:pPr>
        <w:pStyle w:val="ListParagraph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  <w:r>
        <w:rPr>
          <w:rFonts w:ascii="Calibri" w:eastAsia="Times New Roman" w:hAnsi="Calibri" w:cs="Calibri"/>
          <w:color w:val="201F1E"/>
          <w:lang w:eastAsia="fr-FR"/>
        </w:rPr>
        <w:t xml:space="preserve">Supprimer investir, formation, </w:t>
      </w:r>
      <w:proofErr w:type="spellStart"/>
      <w:r>
        <w:rPr>
          <w:rFonts w:ascii="Calibri" w:eastAsia="Times New Roman" w:hAnsi="Calibri" w:cs="Calibri"/>
          <w:color w:val="201F1E"/>
          <w:lang w:eastAsia="fr-FR"/>
        </w:rPr>
        <w:t>crowunding</w:t>
      </w:r>
      <w:proofErr w:type="spellEnd"/>
      <w:r>
        <w:rPr>
          <w:rFonts w:ascii="Calibri" w:eastAsia="Times New Roman" w:hAnsi="Calibri" w:cs="Calibri"/>
          <w:color w:val="201F1E"/>
          <w:lang w:eastAsia="fr-FR"/>
        </w:rPr>
        <w:t xml:space="preserve"> laisser dans un premier temps uniquement la partie moteur de recherche destiné au professionnel. </w:t>
      </w:r>
    </w:p>
    <w:p w14:paraId="317399BB" w14:textId="77777777" w:rsidR="004B7907" w:rsidRPr="004B7907" w:rsidRDefault="004B7907" w:rsidP="004B7907">
      <w:pPr>
        <w:shd w:val="clear" w:color="auto" w:fill="FFFFFF"/>
        <w:spacing w:before="0" w:after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</w:p>
    <w:p w14:paraId="6CB1E6ED" w14:textId="77777777" w:rsidR="005A1AD0" w:rsidRPr="00935E45" w:rsidRDefault="005A1AD0" w:rsidP="005A1AD0">
      <w:pPr>
        <w:shd w:val="clear" w:color="auto" w:fill="FFFFFF"/>
        <w:spacing w:before="0" w:after="0"/>
        <w:textAlignment w:val="baseline"/>
        <w:rPr>
          <w:rFonts w:ascii="Calibri" w:eastAsia="Times New Roman" w:hAnsi="Calibri" w:cs="Calibri"/>
          <w:color w:val="201F1E"/>
          <w:u w:val="single"/>
          <w:lang w:eastAsia="fr-FR"/>
        </w:rPr>
      </w:pPr>
    </w:p>
    <w:p w14:paraId="7D61AA71" w14:textId="7C7C5A14" w:rsidR="0076109B" w:rsidRDefault="0076109B" w:rsidP="005A1AD0">
      <w:pPr>
        <w:shd w:val="clear" w:color="auto" w:fill="FFFFFF"/>
        <w:spacing w:before="0" w:after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  <w:r w:rsidRPr="00935E45">
        <w:rPr>
          <w:rFonts w:ascii="Calibri" w:eastAsia="Times New Roman" w:hAnsi="Calibri" w:cs="Calibri"/>
          <w:color w:val="201F1E"/>
          <w:u w:val="single"/>
          <w:lang w:eastAsia="fr-FR"/>
        </w:rPr>
        <w:t>Block</w:t>
      </w:r>
      <w:r w:rsidR="00447408" w:rsidRPr="00935E45">
        <w:rPr>
          <w:rFonts w:ascii="Calibri" w:eastAsia="Times New Roman" w:hAnsi="Calibri" w:cs="Calibri"/>
          <w:color w:val="201F1E"/>
          <w:u w:val="single"/>
          <w:lang w:eastAsia="fr-FR"/>
        </w:rPr>
        <w:t xml:space="preserve"> </w:t>
      </w:r>
      <w:r w:rsidRPr="00C461F7">
        <w:rPr>
          <w:rFonts w:ascii="Calibri" w:eastAsia="Times New Roman" w:hAnsi="Calibri" w:cs="Calibri"/>
          <w:color w:val="201F1E"/>
          <w:u w:val="single"/>
          <w:lang w:eastAsia="fr-FR"/>
        </w:rPr>
        <w:t>Nos meilleurs profils</w:t>
      </w:r>
      <w:r w:rsidRPr="00C461F7">
        <w:rPr>
          <w:rFonts w:ascii="Calibri" w:eastAsia="Times New Roman" w:hAnsi="Calibri" w:cs="Calibri"/>
          <w:color w:val="201F1E"/>
          <w:lang w:eastAsia="fr-FR"/>
        </w:rPr>
        <w:t xml:space="preserve"> </w:t>
      </w:r>
      <w:r w:rsidR="004B7907">
        <w:rPr>
          <w:rFonts w:ascii="Calibri" w:eastAsia="Times New Roman" w:hAnsi="Calibri" w:cs="Calibri"/>
          <w:color w:val="201F1E"/>
          <w:lang w:eastAsia="fr-FR"/>
        </w:rPr>
        <w:t xml:space="preserve">le remplacer et </w:t>
      </w:r>
      <w:r w:rsidRPr="00C461F7">
        <w:rPr>
          <w:rFonts w:ascii="Calibri" w:eastAsia="Times New Roman" w:hAnsi="Calibri" w:cs="Calibri"/>
          <w:color w:val="201F1E"/>
          <w:lang w:eastAsia="fr-FR"/>
        </w:rPr>
        <w:t>programmer un espace publicitaire payant destiné aux entreprises.  </w:t>
      </w:r>
    </w:p>
    <w:p w14:paraId="15E21BFA" w14:textId="77777777" w:rsidR="004B7907" w:rsidRPr="00935E45" w:rsidRDefault="004B7907" w:rsidP="005A1AD0">
      <w:pPr>
        <w:shd w:val="clear" w:color="auto" w:fill="FFFFFF"/>
        <w:spacing w:before="0" w:after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</w:p>
    <w:p w14:paraId="49FC5DCC" w14:textId="77777777" w:rsidR="005A1AD0" w:rsidRPr="00935E45" w:rsidRDefault="00E02DAA" w:rsidP="005A1AD0">
      <w:pPr>
        <w:shd w:val="clear" w:color="auto" w:fill="FFFFFF"/>
        <w:spacing w:before="0" w:after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  <w:r w:rsidRPr="00935E45">
        <w:rPr>
          <w:rFonts w:ascii="Calibri" w:hAnsi="Calibri" w:cs="Calibri"/>
          <w:color w:val="222222"/>
          <w:bdr w:val="none" w:sz="0" w:space="0" w:color="auto" w:frame="1"/>
          <w:shd w:val="clear" w:color="auto" w:fill="FFFFFF"/>
        </w:rPr>
        <w:t>Changement de Langue le bouton ne marche pas de langue quand on passe de FR à EN.</w:t>
      </w:r>
      <w:r w:rsidRPr="00935E45">
        <w:rPr>
          <w:rFonts w:ascii="Calibri" w:hAnsi="Calibri" w:cs="Calibri"/>
          <w:color w:val="222222"/>
          <w:bdr w:val="none" w:sz="0" w:space="0" w:color="auto" w:frame="1"/>
          <w:shd w:val="clear" w:color="auto" w:fill="FFFFFF"/>
        </w:rPr>
        <w:br/>
      </w:r>
    </w:p>
    <w:p w14:paraId="6DBEB1FA" w14:textId="6ABC0443" w:rsidR="005A1AD0" w:rsidRPr="00935E45" w:rsidRDefault="005A1AD0" w:rsidP="005A1AD0">
      <w:pPr>
        <w:shd w:val="clear" w:color="auto" w:fill="FFFFFF"/>
        <w:spacing w:before="0" w:after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  <w:r w:rsidRPr="00935E45">
        <w:rPr>
          <w:rFonts w:ascii="Calibri" w:eastAsia="Times New Roman" w:hAnsi="Calibri" w:cs="Calibri"/>
          <w:color w:val="201F1E"/>
          <w:lang w:eastAsia="fr-FR"/>
        </w:rPr>
        <w:t>En bas de page mettre la carte de la terre au lieu de seulement l’Afrique.</w:t>
      </w:r>
    </w:p>
    <w:p w14:paraId="786DDA39" w14:textId="77777777" w:rsidR="005A1AD0" w:rsidRPr="005A1AD0" w:rsidRDefault="005A1AD0" w:rsidP="005A1AD0">
      <w:pPr>
        <w:shd w:val="clear" w:color="auto" w:fill="FFFFFF"/>
        <w:spacing w:before="0" w:after="0"/>
        <w:textAlignment w:val="baseline"/>
        <w:rPr>
          <w:rFonts w:ascii="Segoe UI" w:eastAsia="Times New Roman" w:hAnsi="Segoe UI" w:cs="Segoe UI"/>
          <w:color w:val="201F1E"/>
          <w:lang w:eastAsia="fr-FR"/>
        </w:rPr>
      </w:pPr>
    </w:p>
    <w:p w14:paraId="6B9BFC65" w14:textId="77777777" w:rsidR="00CE3282" w:rsidRDefault="00CE3282" w:rsidP="005A1AD0">
      <w:pPr>
        <w:spacing w:before="0" w:after="0"/>
        <w:ind w:left="0"/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  <w:t>Parcours inscription</w:t>
      </w:r>
    </w:p>
    <w:p w14:paraId="5A2E9AD0" w14:textId="77777777" w:rsidR="00CE3282" w:rsidRPr="00935E45" w:rsidRDefault="00CE3282" w:rsidP="00CE3282">
      <w:pPr>
        <w:spacing w:before="0" w:after="0"/>
        <w:ind w:left="0"/>
        <w:rPr>
          <w:rFonts w:ascii="Calibri" w:hAnsi="Calibri" w:cs="Calibri"/>
        </w:rPr>
      </w:pPr>
      <w:r w:rsidRPr="00935E45">
        <w:rPr>
          <w:rFonts w:ascii="Calibri" w:hAnsi="Calibri" w:cs="Calibri"/>
        </w:rPr>
        <w:t>A la 2</w:t>
      </w:r>
      <w:r w:rsidRPr="00935E45">
        <w:rPr>
          <w:rFonts w:ascii="Calibri" w:hAnsi="Calibri" w:cs="Calibri"/>
          <w:vertAlign w:val="superscript"/>
        </w:rPr>
        <w:t>ème</w:t>
      </w:r>
      <w:r w:rsidRPr="00935E45">
        <w:rPr>
          <w:rFonts w:ascii="Calibri" w:hAnsi="Calibri" w:cs="Calibri"/>
        </w:rPr>
        <w:t xml:space="preserve"> étape d’inscription : </w:t>
      </w:r>
    </w:p>
    <w:p w14:paraId="48F5FB99" w14:textId="77777777" w:rsidR="00CE3282" w:rsidRPr="00935E45" w:rsidRDefault="00CE3282" w:rsidP="00CE3282">
      <w:pPr>
        <w:pStyle w:val="ListParagraph"/>
        <w:numPr>
          <w:ilvl w:val="0"/>
          <w:numId w:val="19"/>
        </w:numPr>
        <w:spacing w:before="0" w:after="0"/>
        <w:rPr>
          <w:rFonts w:ascii="Calibri" w:hAnsi="Calibri" w:cs="Calibri"/>
        </w:rPr>
      </w:pPr>
      <w:r w:rsidRPr="00935E45">
        <w:rPr>
          <w:rFonts w:ascii="Calibri" w:hAnsi="Calibri" w:cs="Calibri"/>
        </w:rPr>
        <w:t>« </w:t>
      </w:r>
      <w:r w:rsidRPr="00935E45">
        <w:rPr>
          <w:rFonts w:ascii="Calibri" w:eastAsia="Times New Roman" w:hAnsi="Calibri" w:cs="Calibri"/>
          <w:color w:val="201F1E"/>
          <w:lang w:eastAsia="fr-FR"/>
        </w:rPr>
        <w:t>S’inscrire en tant que freelance et se faire embaucher ?! (A supprimer) »</w:t>
      </w:r>
    </w:p>
    <w:p w14:paraId="1FC1F4DA" w14:textId="77777777" w:rsidR="00CE3282" w:rsidRPr="00935E45" w:rsidRDefault="00CE3282" w:rsidP="00CE3282">
      <w:pPr>
        <w:pStyle w:val="ListParagraph"/>
        <w:numPr>
          <w:ilvl w:val="0"/>
          <w:numId w:val="19"/>
        </w:numPr>
        <w:spacing w:before="0" w:after="0"/>
        <w:rPr>
          <w:rFonts w:ascii="Calibri" w:hAnsi="Calibri" w:cs="Calibri"/>
        </w:rPr>
      </w:pPr>
      <w:r w:rsidRPr="00935E45">
        <w:rPr>
          <w:rFonts w:ascii="Calibri" w:eastAsia="Times New Roman" w:hAnsi="Calibri" w:cs="Calibri"/>
          <w:color w:val="201F1E"/>
          <w:lang w:eastAsia="fr-FR"/>
        </w:rPr>
        <w:t>« </w:t>
      </w:r>
      <w:r w:rsidRPr="00C461F7">
        <w:rPr>
          <w:rFonts w:ascii="Calibri" w:eastAsia="Times New Roman" w:hAnsi="Calibri" w:cs="Calibri"/>
          <w:color w:val="201F1E"/>
          <w:lang w:eastAsia="fr-FR"/>
        </w:rPr>
        <w:t>Inscription en tant que demandeur d'entreprise ou de service et affichage des offres d'emploi</w:t>
      </w:r>
      <w:r w:rsidRPr="00935E45">
        <w:rPr>
          <w:rFonts w:ascii="Calibri" w:eastAsia="Times New Roman" w:hAnsi="Calibri" w:cs="Calibri"/>
          <w:color w:val="201F1E"/>
          <w:lang w:eastAsia="fr-FR"/>
        </w:rPr>
        <w:t> »</w:t>
      </w:r>
      <w:r w:rsidRPr="00C461F7">
        <w:rPr>
          <w:rFonts w:ascii="Calibri" w:eastAsia="Times New Roman" w:hAnsi="Calibri" w:cs="Calibri"/>
          <w:color w:val="201F1E"/>
          <w:lang w:eastAsia="fr-FR"/>
        </w:rPr>
        <w:t xml:space="preserve"> (A supprimer)</w:t>
      </w:r>
      <w:r w:rsidRPr="00935E45">
        <w:rPr>
          <w:rFonts w:ascii="Calibri" w:eastAsia="Times New Roman" w:hAnsi="Calibri" w:cs="Calibri"/>
          <w:color w:val="201F1E"/>
          <w:lang w:eastAsia="fr-FR"/>
        </w:rPr>
        <w:t>.</w:t>
      </w:r>
    </w:p>
    <w:p w14:paraId="60001C21" w14:textId="77777777" w:rsidR="004B7907" w:rsidRDefault="00CE3282" w:rsidP="004B7907">
      <w:pPr>
        <w:spacing w:before="0" w:after="0"/>
        <w:rPr>
          <w:rFonts w:ascii="Calibri" w:eastAsia="Times New Roman" w:hAnsi="Calibri" w:cs="Calibri"/>
          <w:color w:val="201F1E"/>
          <w:lang w:eastAsia="fr-FR"/>
        </w:rPr>
      </w:pPr>
      <w:r w:rsidRPr="00935E45">
        <w:rPr>
          <w:rFonts w:ascii="Calibri" w:eastAsia="Times New Roman" w:hAnsi="Calibri" w:cs="Calibri"/>
          <w:color w:val="201F1E"/>
          <w:lang w:eastAsia="fr-FR"/>
        </w:rPr>
        <w:t xml:space="preserve">Code d’activation : ne reçoit pas de code d’activation par mail. </w:t>
      </w:r>
      <w:r w:rsidRPr="00C461F7">
        <w:rPr>
          <w:rFonts w:ascii="Calibri" w:eastAsia="Times New Roman" w:hAnsi="Calibri" w:cs="Calibri"/>
          <w:color w:val="201F1E"/>
          <w:lang w:eastAsia="fr-FR"/>
        </w:rPr>
        <w:t>(</w:t>
      </w:r>
      <w:proofErr w:type="gramStart"/>
      <w:r w:rsidRPr="00C461F7">
        <w:rPr>
          <w:rFonts w:ascii="Calibri" w:eastAsia="Times New Roman" w:hAnsi="Calibri" w:cs="Calibri"/>
          <w:color w:val="201F1E"/>
          <w:lang w:eastAsia="fr-FR"/>
        </w:rPr>
        <w:t>mail</w:t>
      </w:r>
      <w:proofErr w:type="gramEnd"/>
      <w:r w:rsidRPr="00C461F7">
        <w:rPr>
          <w:rFonts w:ascii="Calibri" w:eastAsia="Times New Roman" w:hAnsi="Calibri" w:cs="Calibri"/>
          <w:color w:val="201F1E"/>
          <w:lang w:eastAsia="fr-FR"/>
        </w:rPr>
        <w:t> </w:t>
      </w:r>
      <w:hyperlink r:id="rId9" w:tgtFrame="_blank" w:history="1">
        <w:r w:rsidRPr="00C461F7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eastAsia="fr-FR"/>
          </w:rPr>
          <w:t>yahoo.fr</w:t>
        </w:r>
      </w:hyperlink>
      <w:r w:rsidRPr="00C461F7">
        <w:rPr>
          <w:rFonts w:ascii="Calibri" w:eastAsia="Times New Roman" w:hAnsi="Calibri" w:cs="Calibri"/>
          <w:color w:val="201F1E"/>
          <w:lang w:eastAsia="fr-FR"/>
        </w:rPr>
        <w:t> &amp;  </w:t>
      </w:r>
      <w:hyperlink r:id="rId10" w:tgtFrame="_blank" w:history="1">
        <w:r w:rsidRPr="00C461F7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eastAsia="fr-FR"/>
          </w:rPr>
          <w:t>gmail.com</w:t>
        </w:r>
      </w:hyperlink>
      <w:r w:rsidRPr="00C461F7">
        <w:rPr>
          <w:rFonts w:ascii="Calibri" w:eastAsia="Times New Roman" w:hAnsi="Calibri" w:cs="Calibri"/>
          <w:color w:val="201F1E"/>
          <w:lang w:eastAsia="fr-FR"/>
        </w:rPr>
        <w:t>).</w:t>
      </w:r>
    </w:p>
    <w:p w14:paraId="6DD20E53" w14:textId="77777777" w:rsidR="004B7907" w:rsidRDefault="004B7907" w:rsidP="004B7907">
      <w:pPr>
        <w:spacing w:before="0" w:after="0"/>
        <w:rPr>
          <w:rFonts w:ascii="Calibri" w:eastAsia="Times New Roman" w:hAnsi="Calibri" w:cs="Calibri"/>
          <w:color w:val="201F1E"/>
          <w:lang w:eastAsia="fr-FR"/>
        </w:rPr>
      </w:pPr>
    </w:p>
    <w:p w14:paraId="759AD816" w14:textId="77777777" w:rsidR="004B7907" w:rsidRDefault="004B7907" w:rsidP="004B7907">
      <w:pPr>
        <w:spacing w:before="0" w:after="0"/>
        <w:rPr>
          <w:rFonts w:ascii="Calibri" w:eastAsia="Times New Roman" w:hAnsi="Calibri" w:cs="Calibri"/>
          <w:color w:val="201F1E"/>
          <w:lang w:eastAsia="fr-FR"/>
        </w:rPr>
      </w:pPr>
    </w:p>
    <w:p w14:paraId="166B5581" w14:textId="77777777" w:rsidR="004B7907" w:rsidRDefault="004B7907" w:rsidP="004B7907">
      <w:pPr>
        <w:spacing w:before="0" w:after="0"/>
        <w:ind w:left="0"/>
        <w:rPr>
          <w:rFonts w:ascii="Calibri" w:hAnsi="Calibri" w:cs="Calibri"/>
        </w:rPr>
      </w:pPr>
      <w:r w:rsidRPr="005A1AD0">
        <w:rPr>
          <w:rFonts w:ascii="Calibri" w:hAnsi="Calibri" w:cs="Calibri"/>
        </w:rPr>
        <w:lastRenderedPageBreak/>
        <w:t>Laisser libre l’accès dans un premier temps pour quand on arrive à X nombre d’inscrits l’accès devient payant</w:t>
      </w:r>
    </w:p>
    <w:p w14:paraId="7C71A390" w14:textId="77777777" w:rsidR="004B7907" w:rsidRDefault="004B7907" w:rsidP="004B7907">
      <w:pPr>
        <w:spacing w:before="0" w:after="0"/>
        <w:ind w:left="0"/>
        <w:rPr>
          <w:rFonts w:ascii="Calibri" w:hAnsi="Calibri" w:cs="Calibri"/>
        </w:rPr>
      </w:pPr>
    </w:p>
    <w:p w14:paraId="7B361585" w14:textId="39B902F9" w:rsidR="004B7907" w:rsidRDefault="004B7907" w:rsidP="004B7907">
      <w:pPr>
        <w:spacing w:before="0"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 seule offre </w:t>
      </w:r>
      <w:r w:rsidR="00936974">
        <w:rPr>
          <w:rFonts w:ascii="Calibri" w:hAnsi="Calibri" w:cs="Calibri"/>
        </w:rPr>
        <w:t xml:space="preserve">payante </w:t>
      </w:r>
      <w:r>
        <w:rPr>
          <w:rFonts w:ascii="Calibri" w:hAnsi="Calibri" w:cs="Calibri"/>
        </w:rPr>
        <w:t xml:space="preserve">destinée aux professionnels et prévoir des options que nous pourrons définir </w:t>
      </w:r>
    </w:p>
    <w:p w14:paraId="2E126245" w14:textId="09B3CA3A" w:rsidR="004B7907" w:rsidRDefault="00936974" w:rsidP="004B7907">
      <w:pPr>
        <w:spacing w:before="0"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Donner la possibilité aux pros d’être plus visible moyennant finance.</w:t>
      </w:r>
    </w:p>
    <w:p w14:paraId="5161B649" w14:textId="2C9AF699" w:rsidR="00936974" w:rsidRDefault="00936974" w:rsidP="004B7907">
      <w:pPr>
        <w:spacing w:before="0" w:after="0"/>
        <w:ind w:left="0"/>
        <w:rPr>
          <w:rFonts w:ascii="Calibri" w:hAnsi="Calibri" w:cs="Calibri"/>
        </w:rPr>
      </w:pPr>
    </w:p>
    <w:p w14:paraId="4FF30A85" w14:textId="0F5F99FD" w:rsidR="00936974" w:rsidRDefault="00936974" w:rsidP="004B7907">
      <w:pPr>
        <w:spacing w:before="0"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Retirer les autres abonnements </w:t>
      </w:r>
    </w:p>
    <w:p w14:paraId="6D445CFA" w14:textId="77777777" w:rsidR="00936974" w:rsidRDefault="00936974" w:rsidP="004B7907">
      <w:pPr>
        <w:spacing w:before="0" w:after="0"/>
        <w:ind w:left="0"/>
        <w:rPr>
          <w:rFonts w:ascii="Calibri" w:hAnsi="Calibri" w:cs="Calibri"/>
        </w:rPr>
      </w:pPr>
    </w:p>
    <w:p w14:paraId="1250C7D6" w14:textId="77777777" w:rsidR="004B7907" w:rsidRPr="005A1AD0" w:rsidRDefault="004B7907" w:rsidP="004B7907">
      <w:pPr>
        <w:spacing w:before="0" w:after="0"/>
        <w:ind w:left="0"/>
        <w:rPr>
          <w:rFonts w:ascii="Calibri" w:hAnsi="Calibri" w:cs="Calibri"/>
        </w:rPr>
      </w:pPr>
      <w:r w:rsidRPr="005A1AD0">
        <w:rPr>
          <w:rFonts w:ascii="Calibri" w:hAnsi="Calibri" w:cs="Calibri"/>
        </w:rPr>
        <w:t>La Notation des profils en forme de « </w:t>
      </w:r>
      <w:proofErr w:type="spellStart"/>
      <w:r w:rsidRPr="005A1AD0">
        <w:rPr>
          <w:rFonts w:ascii="Calibri" w:hAnsi="Calibri" w:cs="Calibri"/>
        </w:rPr>
        <w:t>koris</w:t>
      </w:r>
      <w:proofErr w:type="spellEnd"/>
      <w:r w:rsidRPr="005A1AD0">
        <w:rPr>
          <w:rFonts w:ascii="Calibri" w:hAnsi="Calibri" w:cs="Calibri"/>
        </w:rPr>
        <w:t> » en français « cauris » à la place d’étoile.</w:t>
      </w:r>
    </w:p>
    <w:p w14:paraId="2EC89292" w14:textId="77777777" w:rsidR="004B7907" w:rsidRDefault="004B7907" w:rsidP="004B7907">
      <w:pPr>
        <w:spacing w:before="0" w:after="0"/>
        <w:ind w:left="0"/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</w:pPr>
    </w:p>
    <w:p w14:paraId="5FABB897" w14:textId="77777777" w:rsidR="004B7907" w:rsidRPr="005A1AD0" w:rsidRDefault="004B7907" w:rsidP="004B7907">
      <w:pPr>
        <w:spacing w:before="0" w:after="0"/>
        <w:ind w:left="0"/>
        <w:rPr>
          <w:rFonts w:ascii="Calibri" w:hAnsi="Calibri" w:cs="Calibri"/>
        </w:rPr>
      </w:pPr>
      <w:r w:rsidRPr="005A1AD0">
        <w:rPr>
          <w:rFonts w:ascii="Calibri" w:hAnsi="Calibri" w:cs="Calibri"/>
        </w:rPr>
        <w:t>Faire lexique pour utiliser le même vocabulaire en ce qui concerne le site.</w:t>
      </w:r>
    </w:p>
    <w:p w14:paraId="59D5529E" w14:textId="77777777" w:rsidR="004B7907" w:rsidRPr="005A1AD0" w:rsidRDefault="004B7907" w:rsidP="004B7907">
      <w:pPr>
        <w:spacing w:before="0" w:after="0"/>
        <w:ind w:left="0"/>
        <w:rPr>
          <w:rFonts w:ascii="Calibri" w:hAnsi="Calibri" w:cs="Calibri"/>
        </w:rPr>
      </w:pPr>
      <w:r w:rsidRPr="005A1AD0">
        <w:rPr>
          <w:rFonts w:ascii="Calibri" w:hAnsi="Calibri" w:cs="Calibri"/>
        </w:rPr>
        <w:t>Ex : Professionnel = entrepreneurs ; Utilisateur = client</w:t>
      </w:r>
    </w:p>
    <w:p w14:paraId="67CF6877" w14:textId="77777777" w:rsidR="004B7907" w:rsidRDefault="004B7907" w:rsidP="004B7907">
      <w:pPr>
        <w:spacing w:before="0" w:after="0"/>
        <w:ind w:left="0"/>
        <w:rPr>
          <w:rFonts w:ascii="Calibri" w:hAnsi="Calibri" w:cs="Calibri"/>
        </w:rPr>
      </w:pPr>
    </w:p>
    <w:p w14:paraId="15E026B3" w14:textId="058D5BF4" w:rsidR="00936974" w:rsidRDefault="00CE3282" w:rsidP="00925A39">
      <w:pPr>
        <w:spacing w:before="0" w:after="0"/>
        <w:ind w:left="0"/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  <w:br w:type="page"/>
      </w:r>
      <w:bookmarkStart w:id="1" w:name="_GoBack"/>
      <w:bookmarkEnd w:id="1"/>
    </w:p>
    <w:p w14:paraId="5CAA6529" w14:textId="77777777" w:rsidR="00936974" w:rsidRDefault="00936974" w:rsidP="00925A39">
      <w:pPr>
        <w:spacing w:before="0" w:after="0"/>
        <w:ind w:left="0"/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</w:pPr>
    </w:p>
    <w:p w14:paraId="2BCA34B9" w14:textId="77777777" w:rsidR="00936974" w:rsidRDefault="00936974" w:rsidP="00925A39">
      <w:pPr>
        <w:spacing w:before="0" w:after="0"/>
        <w:ind w:left="0"/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</w:pPr>
    </w:p>
    <w:p w14:paraId="74E9612B" w14:textId="0FF7AD90" w:rsidR="00925A39" w:rsidRPr="00936974" w:rsidRDefault="00925A39" w:rsidP="00925A39">
      <w:pPr>
        <w:spacing w:before="0" w:after="0"/>
        <w:ind w:left="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  <w:t>Profil du professionnel</w:t>
      </w:r>
    </w:p>
    <w:p w14:paraId="4AC895E2" w14:textId="04B3EBA2" w:rsidR="00D47FA0" w:rsidRPr="00935E45" w:rsidRDefault="00D47FA0" w:rsidP="005A1AD0">
      <w:pPr>
        <w:spacing w:before="0" w:after="0"/>
        <w:ind w:left="0"/>
        <w:rPr>
          <w:rFonts w:ascii="Calibri" w:eastAsia="Times New Roman" w:hAnsi="Calibri" w:cs="Calibri"/>
          <w:color w:val="201F1E"/>
          <w:lang w:eastAsia="fr-FR"/>
        </w:rPr>
      </w:pPr>
      <w:r w:rsidRPr="00935E45">
        <w:rPr>
          <w:rFonts w:ascii="Calibri" w:eastAsia="Times New Roman" w:hAnsi="Calibri" w:cs="Calibri"/>
          <w:color w:val="201F1E"/>
          <w:lang w:eastAsia="fr-FR"/>
        </w:rPr>
        <w:t xml:space="preserve">Garder uniquement « Edit </w:t>
      </w:r>
      <w:proofErr w:type="spellStart"/>
      <w:r w:rsidRPr="00935E45">
        <w:rPr>
          <w:rFonts w:ascii="Calibri" w:eastAsia="Times New Roman" w:hAnsi="Calibri" w:cs="Calibri"/>
          <w:color w:val="201F1E"/>
          <w:lang w:eastAsia="fr-FR"/>
        </w:rPr>
        <w:t>my</w:t>
      </w:r>
      <w:proofErr w:type="spellEnd"/>
      <w:r w:rsidRPr="00935E45">
        <w:rPr>
          <w:rFonts w:ascii="Calibri" w:eastAsia="Times New Roman" w:hAnsi="Calibri" w:cs="Calibri"/>
          <w:color w:val="201F1E"/>
          <w:lang w:eastAsia="fr-FR"/>
        </w:rPr>
        <w:t xml:space="preserve"> profil » et « déconnexion » sur le menu.</w:t>
      </w:r>
    </w:p>
    <w:p w14:paraId="4FB459B2" w14:textId="02BA7050" w:rsidR="00D47FA0" w:rsidRDefault="00D47FA0" w:rsidP="005A1AD0">
      <w:pPr>
        <w:shd w:val="clear" w:color="auto" w:fill="FFFFFF"/>
        <w:spacing w:before="0" w:after="0"/>
        <w:ind w:left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  <w:r w:rsidRPr="00C461F7">
        <w:rPr>
          <w:rFonts w:ascii="Calibri" w:eastAsia="Times New Roman" w:hAnsi="Calibri" w:cs="Calibri"/>
          <w:color w:val="201F1E"/>
          <w:lang w:eastAsia="fr-FR"/>
        </w:rPr>
        <w:t xml:space="preserve">Proposer un </w:t>
      </w:r>
      <w:proofErr w:type="spellStart"/>
      <w:r w:rsidRPr="00C461F7">
        <w:rPr>
          <w:rFonts w:ascii="Calibri" w:eastAsia="Times New Roman" w:hAnsi="Calibri" w:cs="Calibri"/>
          <w:color w:val="201F1E"/>
          <w:lang w:eastAsia="fr-FR"/>
        </w:rPr>
        <w:t>text</w:t>
      </w:r>
      <w:proofErr w:type="spellEnd"/>
      <w:r w:rsidRPr="00C461F7">
        <w:rPr>
          <w:rFonts w:ascii="Calibri" w:eastAsia="Times New Roman" w:hAnsi="Calibri" w:cs="Calibri"/>
          <w:color w:val="201F1E"/>
          <w:lang w:eastAsia="fr-FR"/>
        </w:rPr>
        <w:t xml:space="preserve"> area de description pour la description par le </w:t>
      </w:r>
      <w:r w:rsidRPr="00935E45">
        <w:rPr>
          <w:rFonts w:ascii="Calibri" w:eastAsia="Times New Roman" w:hAnsi="Calibri" w:cs="Calibri"/>
          <w:color w:val="201F1E"/>
          <w:lang w:eastAsia="fr-FR"/>
        </w:rPr>
        <w:t>professionnel</w:t>
      </w:r>
      <w:r w:rsidRPr="00C461F7">
        <w:rPr>
          <w:rFonts w:ascii="Calibri" w:eastAsia="Times New Roman" w:hAnsi="Calibri" w:cs="Calibri"/>
          <w:color w:val="201F1E"/>
          <w:lang w:eastAsia="fr-FR"/>
        </w:rPr>
        <w:t> de son offre de service en quelques lignes</w:t>
      </w:r>
    </w:p>
    <w:p w14:paraId="457355AC" w14:textId="74AA928E" w:rsidR="004B7907" w:rsidRDefault="004B7907" w:rsidP="005A1AD0">
      <w:pPr>
        <w:shd w:val="clear" w:color="auto" w:fill="FFFFFF"/>
        <w:spacing w:before="0" w:after="0"/>
        <w:ind w:left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</w:p>
    <w:p w14:paraId="4EC55815" w14:textId="03D0F945" w:rsidR="004B7907" w:rsidRDefault="004B7907" w:rsidP="005A1AD0">
      <w:pPr>
        <w:shd w:val="clear" w:color="auto" w:fill="FFFFFF"/>
        <w:spacing w:before="0" w:after="0"/>
        <w:ind w:left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</w:p>
    <w:p w14:paraId="02F7852A" w14:textId="03B1D218" w:rsidR="004B7907" w:rsidRPr="00C461F7" w:rsidRDefault="004B7907" w:rsidP="005A1AD0">
      <w:pPr>
        <w:shd w:val="clear" w:color="auto" w:fill="FFFFFF"/>
        <w:spacing w:before="0" w:after="0"/>
        <w:ind w:left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  <w:r>
        <w:rPr>
          <w:rFonts w:ascii="Calibri" w:eastAsia="Times New Roman" w:hAnsi="Calibri" w:cs="Calibri"/>
          <w:color w:val="201F1E"/>
          <w:lang w:eastAsia="fr-FR"/>
        </w:rPr>
        <w:t>-----------------------------------------------------------------------------------------------------------------------------</w:t>
      </w:r>
    </w:p>
    <w:p w14:paraId="05635B5B" w14:textId="77777777" w:rsidR="00D47FA0" w:rsidRDefault="00D47FA0" w:rsidP="005A1AD0">
      <w:pPr>
        <w:spacing w:before="0" w:after="0"/>
        <w:ind w:left="0"/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</w:pPr>
    </w:p>
    <w:p w14:paraId="5E3DF7CC" w14:textId="50CB7EA7" w:rsidR="00E02DAA" w:rsidRPr="00CE3282" w:rsidRDefault="00E02DAA" w:rsidP="005A1AD0">
      <w:pPr>
        <w:shd w:val="clear" w:color="auto" w:fill="FFFFFF"/>
        <w:spacing w:before="0" w:after="0"/>
        <w:textAlignment w:val="baseline"/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</w:pPr>
      <w:r w:rsidRPr="00CE3282"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  <w:t xml:space="preserve">A </w:t>
      </w:r>
      <w:r w:rsidR="00CE3282" w:rsidRPr="00CE3282"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  <w:t>définir une fois valider</w:t>
      </w:r>
    </w:p>
    <w:p w14:paraId="0A584200" w14:textId="77777777" w:rsidR="00E02DAA" w:rsidRPr="00935E45" w:rsidRDefault="00E02DAA" w:rsidP="005A1AD0">
      <w:pPr>
        <w:shd w:val="clear" w:color="auto" w:fill="FFFFFF"/>
        <w:spacing w:before="0" w:after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  <w:r w:rsidRPr="00935E45">
        <w:rPr>
          <w:rFonts w:ascii="Calibri" w:eastAsia="Times New Roman" w:hAnsi="Calibri" w:cs="Calibri"/>
          <w:color w:val="201F1E"/>
          <w:u w:val="single"/>
          <w:lang w:eastAsia="fr-FR"/>
        </w:rPr>
        <w:t>Remplacer le Block Formation</w:t>
      </w:r>
      <w:r w:rsidRPr="00935E45">
        <w:rPr>
          <w:rFonts w:ascii="Calibri" w:eastAsia="Times New Roman" w:hAnsi="Calibri" w:cs="Calibri"/>
          <w:color w:val="201F1E"/>
          <w:lang w:eastAsia="fr-FR"/>
        </w:rPr>
        <w:t>, mettre les services les plus demandés/ ou nouvelles offres </w:t>
      </w:r>
    </w:p>
    <w:p w14:paraId="320CFB52" w14:textId="77777777" w:rsidR="00E02DAA" w:rsidRPr="00935E45" w:rsidRDefault="00E02DAA" w:rsidP="005A1AD0">
      <w:pPr>
        <w:shd w:val="clear" w:color="auto" w:fill="FFFFFF"/>
        <w:spacing w:before="0" w:after="0"/>
        <w:ind w:left="74"/>
        <w:textAlignment w:val="baseline"/>
        <w:rPr>
          <w:rFonts w:ascii="Calibri" w:hAnsi="Calibri" w:cs="Calibri"/>
          <w:color w:val="000000"/>
          <w:shd w:val="clear" w:color="auto" w:fill="FFFFFF"/>
        </w:rPr>
      </w:pPr>
      <w:r w:rsidRPr="00935E45">
        <w:rPr>
          <w:rFonts w:ascii="Calibri" w:hAnsi="Calibri" w:cs="Calibri"/>
          <w:color w:val="000000"/>
          <w:shd w:val="clear" w:color="auto" w:fill="FFFFFF"/>
        </w:rPr>
        <w:t>Sur ce modèle d'offre </w:t>
      </w:r>
      <w:hyperlink r:id="rId11" w:tgtFrame="_blank" w:history="1">
        <w:r w:rsidRPr="00935E45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https://ekw-international.com/project/silviculture-professor/</w:t>
        </w:r>
      </w:hyperlink>
      <w:r w:rsidRPr="00935E45">
        <w:rPr>
          <w:rFonts w:ascii="Calibri" w:hAnsi="Calibri" w:cs="Calibri"/>
          <w:color w:val="000000"/>
          <w:shd w:val="clear" w:color="auto" w:fill="FFFFFF"/>
        </w:rPr>
        <w:t> :</w:t>
      </w:r>
    </w:p>
    <w:p w14:paraId="76E8BB42" w14:textId="2BB8CBD6" w:rsidR="00E02DAA" w:rsidRPr="00935E45" w:rsidRDefault="00CE3282" w:rsidP="005A1AD0">
      <w:pPr>
        <w:pStyle w:val="ListParagraph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Calibri" w:hAnsi="Calibri" w:cs="Calibri"/>
          <w:color w:val="000000"/>
          <w:shd w:val="clear" w:color="auto" w:fill="FFFFFF"/>
        </w:rPr>
      </w:pPr>
      <w:r w:rsidRPr="00935E45">
        <w:rPr>
          <w:rFonts w:ascii="Calibri" w:hAnsi="Calibri" w:cs="Calibri"/>
          <w:color w:val="000000"/>
          <w:shd w:val="clear" w:color="auto" w:fill="FFFFFF"/>
        </w:rPr>
        <w:t>Les</w:t>
      </w:r>
      <w:r w:rsidR="00E02DAA" w:rsidRPr="00935E45">
        <w:rPr>
          <w:rFonts w:ascii="Calibri" w:hAnsi="Calibri" w:cs="Calibri"/>
          <w:color w:val="000000"/>
          <w:shd w:val="clear" w:color="auto" w:fill="FFFFFF"/>
        </w:rPr>
        <w:t xml:space="preserve"> boutons "Partager sur les réseaux sociaux" est-il nécessaire puisque </w:t>
      </w:r>
      <w:r w:rsidRPr="00935E45">
        <w:rPr>
          <w:rFonts w:ascii="Calibri" w:hAnsi="Calibri" w:cs="Calibri"/>
          <w:color w:val="000000"/>
          <w:shd w:val="clear" w:color="auto" w:fill="FFFFFF"/>
        </w:rPr>
        <w:t>offres réservées</w:t>
      </w:r>
      <w:r w:rsidR="00E02DAA" w:rsidRPr="00935E45">
        <w:rPr>
          <w:rFonts w:ascii="Calibri" w:hAnsi="Calibri" w:cs="Calibri"/>
          <w:color w:val="000000"/>
          <w:shd w:val="clear" w:color="auto" w:fill="FFFFFF"/>
        </w:rPr>
        <w:t xml:space="preserve"> aux membres uniquement ?</w:t>
      </w:r>
    </w:p>
    <w:p w14:paraId="5964DB32" w14:textId="2CECE381" w:rsidR="00E02DAA" w:rsidRPr="00935E45" w:rsidRDefault="00E02DAA" w:rsidP="005A1AD0">
      <w:pPr>
        <w:shd w:val="clear" w:color="auto" w:fill="FFFFFF"/>
        <w:spacing w:before="0" w:after="0"/>
        <w:ind w:left="74" w:firstLine="646"/>
        <w:textAlignment w:val="baseline"/>
        <w:rPr>
          <w:rFonts w:ascii="Calibri" w:hAnsi="Calibri" w:cs="Calibri"/>
          <w:color w:val="000000"/>
          <w:shd w:val="clear" w:color="auto" w:fill="FFFFFF"/>
        </w:rPr>
      </w:pPr>
      <w:r w:rsidRPr="00935E45">
        <w:rPr>
          <w:rFonts w:ascii="Calibri" w:hAnsi="Calibri" w:cs="Calibri"/>
          <w:color w:val="000000"/>
          <w:shd w:val="clear" w:color="auto" w:fill="FFFFFF"/>
        </w:rPr>
        <w:t>Plutôt tout inclure dans un bouton "Partager" …</w:t>
      </w:r>
    </w:p>
    <w:p w14:paraId="36512CF7" w14:textId="46BA8635" w:rsidR="00E02DAA" w:rsidRPr="00935E45" w:rsidRDefault="00E02DAA" w:rsidP="005A1AD0">
      <w:pPr>
        <w:pStyle w:val="ListParagraph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Calibri" w:eastAsia="Times New Roman" w:hAnsi="Calibri" w:cs="Calibri"/>
          <w:color w:val="201F1E"/>
          <w:lang w:eastAsia="fr-FR"/>
        </w:rPr>
      </w:pPr>
      <w:r w:rsidRPr="00935E45">
        <w:rPr>
          <w:rFonts w:ascii="Calibri" w:hAnsi="Calibri" w:cs="Calibri"/>
          <w:color w:val="222222"/>
          <w:bdr w:val="none" w:sz="0" w:space="0" w:color="auto" w:frame="1"/>
          <w:shd w:val="clear" w:color="auto" w:fill="FFFFFF"/>
        </w:rPr>
        <w:t>Le bouton "signaler cette offre" à enlever ou minimiser. S'il est aussi voyant, les personnes pourraient être poussées à signaler pour tout et n'importe quoi.</w:t>
      </w:r>
      <w:r w:rsidRPr="00935E45">
        <w:rPr>
          <w:rFonts w:ascii="Calibri" w:hAnsi="Calibri" w:cs="Calibri"/>
          <w:color w:val="222222"/>
          <w:bdr w:val="none" w:sz="0" w:space="0" w:color="auto" w:frame="1"/>
          <w:shd w:val="clear" w:color="auto" w:fill="FFFFFF"/>
        </w:rPr>
        <w:br/>
      </w:r>
    </w:p>
    <w:p w14:paraId="40F7CF69" w14:textId="2BB5656C" w:rsidR="00936974" w:rsidRPr="00936974" w:rsidRDefault="00936974" w:rsidP="00936974">
      <w:pPr>
        <w:pStyle w:val="ListParagraph"/>
        <w:numPr>
          <w:ilvl w:val="0"/>
          <w:numId w:val="19"/>
        </w:numPr>
        <w:spacing w:before="0" w:after="0"/>
        <w:rPr>
          <w:rFonts w:ascii="Calibri" w:hAnsi="Calibri" w:cs="Calibri"/>
        </w:rPr>
      </w:pPr>
      <w:r w:rsidRPr="00936974">
        <w:rPr>
          <w:rFonts w:ascii="Calibri" w:hAnsi="Calibri" w:cs="Calibri"/>
        </w:rPr>
        <w:t>H</w:t>
      </w:r>
      <w:r>
        <w:rPr>
          <w:rFonts w:ascii="Calibri" w:hAnsi="Calibri" w:cs="Calibri"/>
        </w:rPr>
        <w:t>é</w:t>
      </w:r>
      <w:r w:rsidRPr="00936974">
        <w:rPr>
          <w:rFonts w:ascii="Calibri" w:hAnsi="Calibri" w:cs="Calibri"/>
        </w:rPr>
        <w:t xml:space="preserve">bergement du site ailleurs pour nous permettre d’avoir les codes sources et l’autonomie totale </w:t>
      </w:r>
    </w:p>
    <w:p w14:paraId="16A594DF" w14:textId="05CB5238" w:rsidR="00432F27" w:rsidRDefault="00432F27" w:rsidP="005A1AD0">
      <w:pPr>
        <w:spacing w:before="0" w:after="0"/>
        <w:ind w:left="0"/>
        <w:rPr>
          <w:rFonts w:ascii="Calibri" w:hAnsi="Calibri" w:cs="Calibri"/>
        </w:rPr>
      </w:pPr>
    </w:p>
    <w:p w14:paraId="641DD9F3" w14:textId="77777777" w:rsidR="00936974" w:rsidRPr="00935E45" w:rsidRDefault="00936974" w:rsidP="005A1AD0">
      <w:pPr>
        <w:spacing w:before="0" w:after="0"/>
        <w:ind w:left="0"/>
        <w:rPr>
          <w:rFonts w:ascii="Calibri" w:hAnsi="Calibri" w:cs="Calibri"/>
        </w:rPr>
      </w:pPr>
    </w:p>
    <w:bookmarkEnd w:id="0"/>
    <w:p w14:paraId="046AC9A2" w14:textId="2E1AF817" w:rsidR="005C4F13" w:rsidRPr="005A1AD0" w:rsidRDefault="00781968" w:rsidP="005A1AD0">
      <w:pPr>
        <w:spacing w:before="0" w:after="0"/>
        <w:ind w:left="0"/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</w:pPr>
      <w:sdt>
        <w:sdtPr>
          <w:rPr>
            <w:rFonts w:ascii="Calibri" w:hAnsi="Calibri" w:cs="Calibri"/>
            <w:b/>
            <w:bCs/>
            <w:color w:val="B35E06" w:themeColor="accent1" w:themeShade="BF"/>
            <w:sz w:val="28"/>
            <w:szCs w:val="28"/>
          </w:rPr>
          <w:alias w:val="Ordre du jour 1, discussion :"/>
          <w:tag w:val="Ordre du jour 1, discussion :"/>
          <w:id w:val="951674875"/>
          <w:placeholder>
            <w:docPart w:val="00C788EDD3FF477CB75A392CAA48087E"/>
          </w:placeholder>
          <w:temporary/>
          <w:showingPlcHdr/>
          <w15:appearance w15:val="hidden"/>
        </w:sdtPr>
        <w:sdtEndPr/>
        <w:sdtContent>
          <w:r w:rsidR="005C4F13" w:rsidRPr="005A1AD0">
            <w:rPr>
              <w:rFonts w:ascii="Calibri" w:hAnsi="Calibri" w:cs="Calibri"/>
              <w:b/>
              <w:bCs/>
              <w:color w:val="B35E06" w:themeColor="accent1" w:themeShade="BF"/>
              <w:sz w:val="28"/>
              <w:szCs w:val="28"/>
            </w:rPr>
            <w:t>Discussion</w:t>
          </w:r>
        </w:sdtContent>
      </w:sdt>
      <w:proofErr w:type="gramStart"/>
      <w:r w:rsidR="00936974"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  <w:t>s</w:t>
      </w:r>
      <w:proofErr w:type="gramEnd"/>
      <w:r w:rsidR="00936974"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  <w:t xml:space="preserve"> diverses lors des échanges </w:t>
      </w:r>
    </w:p>
    <w:p w14:paraId="7843F345" w14:textId="61D8944D" w:rsidR="006439D5" w:rsidRPr="005A1AD0" w:rsidRDefault="006439D5" w:rsidP="005A1AD0">
      <w:pPr>
        <w:spacing w:before="0" w:after="0"/>
        <w:ind w:left="0"/>
        <w:rPr>
          <w:rFonts w:ascii="Calibri" w:hAnsi="Calibri" w:cs="Calibri"/>
        </w:rPr>
      </w:pPr>
    </w:p>
    <w:p w14:paraId="520637BD" w14:textId="5080CB06" w:rsidR="00500F04" w:rsidRPr="005A1AD0" w:rsidRDefault="00500F04" w:rsidP="005A1AD0">
      <w:pPr>
        <w:spacing w:before="0" w:after="0"/>
        <w:ind w:left="0"/>
        <w:rPr>
          <w:rFonts w:ascii="Calibri" w:hAnsi="Calibri" w:cs="Calibri"/>
        </w:rPr>
      </w:pPr>
      <w:r w:rsidRPr="005A1AD0">
        <w:rPr>
          <w:rFonts w:ascii="Calibri" w:hAnsi="Calibri" w:cs="Calibri"/>
        </w:rPr>
        <w:t>Simplifier au maximum la navigation de l’utilisateur.</w:t>
      </w:r>
    </w:p>
    <w:p w14:paraId="0A7C3FB0" w14:textId="0869EFC7" w:rsidR="006439D5" w:rsidRPr="005A1AD0" w:rsidRDefault="00500F04" w:rsidP="005A1AD0">
      <w:pPr>
        <w:spacing w:before="0" w:after="0"/>
        <w:ind w:left="0"/>
        <w:rPr>
          <w:rFonts w:ascii="Calibri" w:hAnsi="Calibri" w:cs="Calibri"/>
        </w:rPr>
      </w:pPr>
      <w:r w:rsidRPr="005A1AD0">
        <w:rPr>
          <w:rFonts w:ascii="Calibri" w:hAnsi="Calibri" w:cs="Calibri"/>
        </w:rPr>
        <w:t xml:space="preserve">Trouver une contrepartie alléchante pour inviter le client à s’inscrire pour utiliser le site. </w:t>
      </w:r>
    </w:p>
    <w:p w14:paraId="55A846A9" w14:textId="33AB9936" w:rsidR="001D505A" w:rsidRPr="005A1AD0" w:rsidRDefault="001D505A" w:rsidP="005A1AD0">
      <w:pPr>
        <w:spacing w:before="0" w:after="0"/>
        <w:ind w:left="0"/>
        <w:rPr>
          <w:rFonts w:ascii="Calibri" w:hAnsi="Calibri" w:cs="Calibri"/>
        </w:rPr>
      </w:pPr>
    </w:p>
    <w:p w14:paraId="4AEBA4AC" w14:textId="4D1935D2" w:rsidR="001D505A" w:rsidRPr="005A1AD0" w:rsidRDefault="001D505A" w:rsidP="005A1AD0">
      <w:pPr>
        <w:spacing w:before="0" w:after="0"/>
        <w:ind w:left="0"/>
        <w:rPr>
          <w:rFonts w:ascii="Calibri" w:hAnsi="Calibri" w:cs="Calibri"/>
        </w:rPr>
      </w:pPr>
    </w:p>
    <w:p w14:paraId="46E7D0E4" w14:textId="310CAF4F" w:rsidR="001D505A" w:rsidRPr="005A1AD0" w:rsidRDefault="005C3129" w:rsidP="005A1AD0">
      <w:pPr>
        <w:spacing w:before="0" w:after="0"/>
        <w:ind w:left="0"/>
        <w:rPr>
          <w:rFonts w:ascii="Calibri" w:hAnsi="Calibri" w:cs="Calibri"/>
        </w:rPr>
      </w:pPr>
      <w:r w:rsidRPr="005A1AD0">
        <w:rPr>
          <w:rFonts w:ascii="Calibri" w:hAnsi="Calibri" w:cs="Calibri"/>
        </w:rPr>
        <w:t xml:space="preserve">Faire la grosse communication pour atteindre </w:t>
      </w:r>
      <w:r w:rsidR="00500F04" w:rsidRPr="005A1AD0">
        <w:rPr>
          <w:rFonts w:ascii="Calibri" w:hAnsi="Calibri" w:cs="Calibri"/>
        </w:rPr>
        <w:t xml:space="preserve">le X nombre d’inscriptions </w:t>
      </w:r>
      <w:r w:rsidRPr="005A1AD0">
        <w:rPr>
          <w:rFonts w:ascii="Calibri" w:hAnsi="Calibri" w:cs="Calibri"/>
        </w:rPr>
        <w:t>et ensuite restreindre l’accès.</w:t>
      </w:r>
    </w:p>
    <w:p w14:paraId="75EF5B18" w14:textId="4A85AFE0" w:rsidR="001D505A" w:rsidRDefault="001D505A" w:rsidP="005A1AD0">
      <w:pPr>
        <w:spacing w:before="0" w:after="0"/>
        <w:ind w:left="0"/>
        <w:rPr>
          <w:rFonts w:ascii="Calibri" w:hAnsi="Calibri" w:cs="Calibri"/>
        </w:rPr>
      </w:pPr>
    </w:p>
    <w:p w14:paraId="64E32065" w14:textId="43A91CA5" w:rsidR="00F626AD" w:rsidRDefault="00F626AD" w:rsidP="006439D5">
      <w:pPr>
        <w:spacing w:before="0" w:after="0"/>
        <w:ind w:left="0"/>
        <w:rPr>
          <w:rFonts w:ascii="Calibri" w:hAnsi="Calibri" w:cs="Calibri"/>
        </w:rPr>
      </w:pPr>
    </w:p>
    <w:p w14:paraId="38262B3F" w14:textId="77777777" w:rsidR="005A1AD0" w:rsidRDefault="005A1AD0" w:rsidP="006439D5">
      <w:pPr>
        <w:spacing w:before="0"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Plateforme utiliser WORDPRESS. Ne pas trop s’écarter du thème proposé qui a été conçu pour le projet que nous voulons mettre en place.</w:t>
      </w:r>
    </w:p>
    <w:p w14:paraId="19255F8E" w14:textId="77777777" w:rsidR="005A1AD0" w:rsidRDefault="005A1AD0" w:rsidP="006439D5">
      <w:pPr>
        <w:spacing w:before="0" w:after="0"/>
        <w:ind w:left="0"/>
        <w:rPr>
          <w:rFonts w:ascii="Calibri" w:hAnsi="Calibri" w:cs="Calibri"/>
        </w:rPr>
      </w:pPr>
    </w:p>
    <w:p w14:paraId="55E270D3" w14:textId="77777777" w:rsidR="003A421D" w:rsidRDefault="003A421D" w:rsidP="006439D5">
      <w:pPr>
        <w:spacing w:before="0" w:after="0"/>
        <w:ind w:left="0"/>
        <w:rPr>
          <w:rFonts w:ascii="Calibri" w:hAnsi="Calibri" w:cs="Calibri"/>
        </w:rPr>
      </w:pPr>
    </w:p>
    <w:bookmarkStart w:id="2" w:name="_Hlk39232791"/>
    <w:p w14:paraId="7E0E20B0" w14:textId="3B629797" w:rsidR="00FD73D8" w:rsidRDefault="00781968" w:rsidP="00E943A8">
      <w:pPr>
        <w:ind w:left="0"/>
        <w:rPr>
          <w:rFonts w:ascii="Calibri" w:hAnsi="Calibri" w:cs="Calibri"/>
          <w:b/>
          <w:bCs/>
          <w:color w:val="B35E06" w:themeColor="accent1" w:themeShade="BF"/>
          <w:sz w:val="28"/>
          <w:szCs w:val="28"/>
        </w:rPr>
      </w:pPr>
      <w:sdt>
        <w:sdtPr>
          <w:rPr>
            <w:rFonts w:ascii="Calibri" w:hAnsi="Calibri" w:cs="Calibri"/>
            <w:b/>
            <w:bCs/>
            <w:color w:val="B35E06" w:themeColor="accent1" w:themeShade="BF"/>
            <w:sz w:val="28"/>
            <w:szCs w:val="28"/>
          </w:rPr>
          <w:alias w:val="Ordre du jour 1, conclusion :"/>
          <w:tag w:val="Ordre du jour 1, conclusion :"/>
          <w:id w:val="1265507262"/>
          <w:placeholder>
            <w:docPart w:val="F50B2A8AF40D4E3F8E10B78DEC14450E"/>
          </w:placeholder>
          <w:temporary/>
          <w:showingPlcHdr/>
          <w15:appearance w15:val="hidden"/>
        </w:sdtPr>
        <w:sdtEndPr/>
        <w:sdtContent>
          <w:r w:rsidR="00A979E1" w:rsidRPr="0021572C">
            <w:rPr>
              <w:rFonts w:ascii="Calibri" w:hAnsi="Calibri" w:cs="Calibri"/>
              <w:b/>
              <w:bCs/>
              <w:color w:val="B35E06" w:themeColor="accent1" w:themeShade="BF"/>
              <w:sz w:val="28"/>
              <w:szCs w:val="28"/>
              <w:lang w:bidi="fr-FR"/>
            </w:rPr>
            <w:t>Conclusion</w:t>
          </w:r>
        </w:sdtContent>
      </w:sdt>
      <w:r w:rsidR="00A979E1" w:rsidRPr="0021572C">
        <w:rPr>
          <w:rFonts w:ascii="Calibri" w:hAnsi="Calibri" w:cs="Calibri"/>
          <w:b/>
          <w:bCs/>
          <w:color w:val="B35E06" w:themeColor="accent1" w:themeShade="BF"/>
          <w:sz w:val="28"/>
          <w:szCs w:val="28"/>
          <w:lang w:bidi="fr-FR"/>
        </w:rPr>
        <w:t xml:space="preserve"> </w:t>
      </w:r>
      <w:sdt>
        <w:sdtPr>
          <w:rPr>
            <w:rFonts w:ascii="Calibri" w:hAnsi="Calibri" w:cs="Calibri"/>
            <w:b/>
            <w:bCs/>
            <w:color w:val="B35E06" w:themeColor="accent1" w:themeShade="BF"/>
            <w:sz w:val="28"/>
            <w:szCs w:val="28"/>
          </w:rPr>
          <w:alias w:val="Ordre du jour 1, entrez la décision :"/>
          <w:tag w:val="Ordre du jour 1, entrez la décision :"/>
          <w:id w:val="-1232158815"/>
          <w:placeholder>
            <w:docPart w:val="5D819535C17746548A9B47A331C3114E"/>
          </w:placeholder>
          <w:temporary/>
          <w:showingPlcHdr/>
          <w15:appearance w15:val="hidden"/>
        </w:sdtPr>
        <w:sdtEndPr/>
        <w:sdtContent>
          <w:r w:rsidR="00A979E1" w:rsidRPr="0021572C">
            <w:rPr>
              <w:rFonts w:ascii="Calibri" w:hAnsi="Calibri" w:cs="Calibri"/>
              <w:b/>
              <w:bCs/>
              <w:color w:val="B35E06" w:themeColor="accent1" w:themeShade="BF"/>
              <w:sz w:val="28"/>
              <w:szCs w:val="28"/>
              <w:lang w:bidi="fr-FR"/>
            </w:rPr>
            <w:t>Décision</w:t>
          </w:r>
        </w:sdtContent>
      </w:sdt>
      <w:bookmarkEnd w:id="2"/>
    </w:p>
    <w:p w14:paraId="3FFA77FC" w14:textId="77777777" w:rsidR="00935E45" w:rsidRDefault="00935E45" w:rsidP="00935E45">
      <w:pPr>
        <w:spacing w:before="0"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Prochaine réunion vendredi 12 juin à 18h30.</w:t>
      </w:r>
    </w:p>
    <w:sectPr w:rsidR="00935E45" w:rsidSect="00BB5163">
      <w:footerReference w:type="default" r:id="rId12"/>
      <w:footerReference w:type="first" r:id="rId13"/>
      <w:pgSz w:w="11906" w:h="16838" w:code="9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797DF" w14:textId="77777777" w:rsidR="00781968" w:rsidRDefault="00781968">
      <w:pPr>
        <w:spacing w:after="0"/>
      </w:pPr>
      <w:r>
        <w:separator/>
      </w:r>
    </w:p>
  </w:endnote>
  <w:endnote w:type="continuationSeparator" w:id="0">
    <w:p w14:paraId="157967A5" w14:textId="77777777" w:rsidR="00781968" w:rsidRDefault="007819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60C48" w14:textId="77777777" w:rsidR="00BB5163" w:rsidRPr="0061689E" w:rsidRDefault="00BB5163" w:rsidP="00BB5163">
    <w:pPr>
      <w:pStyle w:val="Footer"/>
      <w:jc w:val="left"/>
      <w:rPr>
        <w:sz w:val="20"/>
        <w:szCs w:val="20"/>
      </w:rPr>
    </w:pPr>
    <w:r w:rsidRPr="0061689E">
      <w:rPr>
        <w:sz w:val="20"/>
        <w:szCs w:val="20"/>
      </w:rPr>
      <w:t>Notre Bureau – Au service du développement</w:t>
    </w:r>
  </w:p>
  <w:p w14:paraId="1F31ED1E" w14:textId="77777777" w:rsidR="00BB5163" w:rsidRPr="0061689E" w:rsidRDefault="00BB5163" w:rsidP="00BB5163">
    <w:pPr>
      <w:pStyle w:val="Footer"/>
      <w:jc w:val="left"/>
      <w:rPr>
        <w:b/>
        <w:bCs/>
        <w:i/>
        <w:iCs/>
        <w:color w:val="FF0000"/>
        <w:sz w:val="20"/>
        <w:szCs w:val="20"/>
      </w:rPr>
    </w:pPr>
    <w:r w:rsidRPr="0061689E">
      <w:rPr>
        <w:b/>
        <w:bCs/>
        <w:i/>
        <w:iCs/>
        <w:color w:val="FF0000"/>
        <w:sz w:val="20"/>
        <w:szCs w:val="20"/>
      </w:rPr>
      <w:t>Document confidentiel – Ne pas diffuser</w:t>
    </w:r>
  </w:p>
  <w:p w14:paraId="2B129982" w14:textId="20EC3E95" w:rsidR="00CB50F2" w:rsidRDefault="00BB5163" w:rsidP="00BB5163">
    <w:pPr>
      <w:pStyle w:val="Footer"/>
      <w:jc w:val="left"/>
      <w:rPr>
        <w:sz w:val="20"/>
        <w:szCs w:val="20"/>
      </w:rPr>
    </w:pPr>
    <w:r w:rsidRPr="0061689E">
      <w:rPr>
        <w:sz w:val="20"/>
        <w:szCs w:val="20"/>
      </w:rPr>
      <w:t xml:space="preserve">Réunion Pôle Economique &amp; </w:t>
    </w:r>
    <w:r w:rsidR="0061689E" w:rsidRPr="0061689E">
      <w:rPr>
        <w:sz w:val="20"/>
        <w:szCs w:val="20"/>
      </w:rPr>
      <w:t>Stratégie</w:t>
    </w:r>
    <w:r w:rsidRPr="0061689E">
      <w:rPr>
        <w:sz w:val="20"/>
        <w:szCs w:val="20"/>
      </w:rPr>
      <w:t xml:space="preserve"> </w:t>
    </w:r>
    <w:r w:rsidR="005A1AD0">
      <w:rPr>
        <w:sz w:val="20"/>
        <w:szCs w:val="20"/>
      </w:rPr>
      <w:t>04/06/2020</w:t>
    </w:r>
    <w:r w:rsidRPr="0061689E">
      <w:rPr>
        <w:sz w:val="20"/>
        <w:szCs w:val="20"/>
      </w:rPr>
      <w:t xml:space="preserve"> de </w:t>
    </w:r>
    <w:r w:rsidR="0021572C">
      <w:rPr>
        <w:sz w:val="20"/>
        <w:szCs w:val="20"/>
      </w:rPr>
      <w:t>18h</w:t>
    </w:r>
    <w:r w:rsidR="005A1AD0">
      <w:rPr>
        <w:sz w:val="20"/>
        <w:szCs w:val="20"/>
      </w:rPr>
      <w:t>30</w:t>
    </w:r>
    <w:r w:rsidRPr="0061689E">
      <w:rPr>
        <w:sz w:val="20"/>
        <w:szCs w:val="20"/>
      </w:rPr>
      <w:t xml:space="preserve"> à </w:t>
    </w:r>
    <w:r w:rsidR="00820F19" w:rsidRPr="0061689E">
      <w:rPr>
        <w:sz w:val="20"/>
        <w:szCs w:val="20"/>
      </w:rPr>
      <w:t>2</w:t>
    </w:r>
    <w:r w:rsidR="00DA179C">
      <w:rPr>
        <w:sz w:val="20"/>
        <w:szCs w:val="20"/>
      </w:rPr>
      <w:t>1h20</w:t>
    </w:r>
  </w:p>
  <w:p w14:paraId="618381EB" w14:textId="77777777" w:rsidR="00DA179C" w:rsidRPr="0061689E" w:rsidRDefault="00DA179C" w:rsidP="00BB5163">
    <w:pPr>
      <w:pStyle w:val="Footer"/>
      <w:jc w:val="lef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85FC1" w14:textId="380C2529" w:rsidR="00BB5163" w:rsidRPr="00EA2F52" w:rsidRDefault="00BB5163" w:rsidP="00EA2F52">
    <w:pPr>
      <w:pStyle w:val="Footer"/>
      <w:ind w:left="-709"/>
      <w:jc w:val="left"/>
      <w:rPr>
        <w:sz w:val="18"/>
        <w:szCs w:val="18"/>
      </w:rPr>
    </w:pPr>
    <w:r w:rsidRPr="00EA2F52">
      <w:rPr>
        <w:sz w:val="18"/>
        <w:szCs w:val="18"/>
      </w:rPr>
      <w:t>Notre Bureau – Au service du développement</w:t>
    </w:r>
  </w:p>
  <w:p w14:paraId="44FA5822" w14:textId="7CFBDEC4" w:rsidR="00BB5163" w:rsidRPr="00EA2F52" w:rsidRDefault="00BB5163" w:rsidP="00EA2F52">
    <w:pPr>
      <w:pStyle w:val="Footer"/>
      <w:ind w:left="-709"/>
      <w:jc w:val="left"/>
      <w:rPr>
        <w:b/>
        <w:bCs/>
        <w:i/>
        <w:iCs/>
        <w:color w:val="FF0000"/>
        <w:sz w:val="18"/>
        <w:szCs w:val="18"/>
      </w:rPr>
    </w:pPr>
    <w:r w:rsidRPr="00EA2F52">
      <w:rPr>
        <w:b/>
        <w:bCs/>
        <w:i/>
        <w:iCs/>
        <w:color w:val="FF0000"/>
        <w:sz w:val="18"/>
        <w:szCs w:val="18"/>
      </w:rPr>
      <w:t>Document confidentiel – Ne pas diffuser</w:t>
    </w:r>
  </w:p>
  <w:p w14:paraId="7F886E76" w14:textId="5663A1F1" w:rsidR="00BB5163" w:rsidRPr="00EA2F52" w:rsidRDefault="00BB5163" w:rsidP="00EA2F52">
    <w:pPr>
      <w:pStyle w:val="Footer"/>
      <w:ind w:left="-709"/>
      <w:jc w:val="left"/>
      <w:rPr>
        <w:sz w:val="18"/>
        <w:szCs w:val="18"/>
      </w:rPr>
    </w:pPr>
    <w:r w:rsidRPr="00EA2F52">
      <w:rPr>
        <w:sz w:val="18"/>
        <w:szCs w:val="18"/>
      </w:rPr>
      <w:t xml:space="preserve">Réunion Pôle Economique &amp; </w:t>
    </w:r>
    <w:r w:rsidR="00EA2F52" w:rsidRPr="00EA2F52">
      <w:rPr>
        <w:sz w:val="18"/>
        <w:szCs w:val="18"/>
      </w:rPr>
      <w:t>Stratégie</w:t>
    </w:r>
    <w:r w:rsidRPr="00EA2F52">
      <w:rPr>
        <w:sz w:val="18"/>
        <w:szCs w:val="18"/>
      </w:rPr>
      <w:t xml:space="preserve"> </w:t>
    </w:r>
    <w:r w:rsidR="00437A9F">
      <w:rPr>
        <w:sz w:val="18"/>
        <w:szCs w:val="18"/>
      </w:rPr>
      <w:t>01</w:t>
    </w:r>
    <w:r w:rsidRPr="00EA2F52">
      <w:rPr>
        <w:sz w:val="18"/>
        <w:szCs w:val="18"/>
      </w:rPr>
      <w:t>/0</w:t>
    </w:r>
    <w:r w:rsidR="00437A9F">
      <w:rPr>
        <w:sz w:val="18"/>
        <w:szCs w:val="18"/>
      </w:rPr>
      <w:t>5</w:t>
    </w:r>
    <w:r w:rsidRPr="00EA2F52">
      <w:rPr>
        <w:sz w:val="18"/>
        <w:szCs w:val="18"/>
      </w:rPr>
      <w:t>/20 de 18h</w:t>
    </w:r>
    <w:r w:rsidR="00437A9F">
      <w:rPr>
        <w:sz w:val="18"/>
        <w:szCs w:val="18"/>
      </w:rPr>
      <w:t>30</w:t>
    </w:r>
    <w:r w:rsidRPr="00EA2F52">
      <w:rPr>
        <w:sz w:val="18"/>
        <w:szCs w:val="18"/>
      </w:rPr>
      <w:t xml:space="preserve"> à </w:t>
    </w:r>
    <w:r w:rsidR="005C4F13">
      <w:rPr>
        <w:sz w:val="18"/>
        <w:szCs w:val="18"/>
      </w:rPr>
      <w:t>20h05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087BF" w14:textId="77777777" w:rsidR="00781968" w:rsidRDefault="00781968">
      <w:pPr>
        <w:spacing w:after="0"/>
      </w:pPr>
      <w:r>
        <w:separator/>
      </w:r>
    </w:p>
  </w:footnote>
  <w:footnote w:type="continuationSeparator" w:id="0">
    <w:p w14:paraId="1DCC3DC9" w14:textId="77777777" w:rsidR="00781968" w:rsidRDefault="007819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D1091"/>
    <w:multiLevelType w:val="hybridMultilevel"/>
    <w:tmpl w:val="B8423F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6212E5"/>
    <w:multiLevelType w:val="hybridMultilevel"/>
    <w:tmpl w:val="697AFBDA"/>
    <w:lvl w:ilvl="0" w:tplc="6D9218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F3E3854"/>
    <w:multiLevelType w:val="hybridMultilevel"/>
    <w:tmpl w:val="0C2C4854"/>
    <w:lvl w:ilvl="0" w:tplc="7D84D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372C8"/>
    <w:multiLevelType w:val="hybridMultilevel"/>
    <w:tmpl w:val="02E08610"/>
    <w:lvl w:ilvl="0" w:tplc="ACCA2BA4">
      <w:start w:val="1"/>
      <w:numFmt w:val="bullet"/>
      <w:lvlText w:val="-"/>
      <w:lvlJc w:val="left"/>
      <w:pPr>
        <w:ind w:left="420" w:hanging="360"/>
      </w:pPr>
      <w:rPr>
        <w:rFonts w:ascii="Palatino Linotype" w:eastAsiaTheme="minorHAnsi" w:hAnsi="Palatino Linotyp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01341EA"/>
    <w:multiLevelType w:val="hybridMultilevel"/>
    <w:tmpl w:val="E7E4BAD2"/>
    <w:lvl w:ilvl="0" w:tplc="160E5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2345E"/>
    <w:multiLevelType w:val="hybridMultilevel"/>
    <w:tmpl w:val="B8423F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02B2C"/>
    <w:multiLevelType w:val="hybridMultilevel"/>
    <w:tmpl w:val="D20E149C"/>
    <w:lvl w:ilvl="0" w:tplc="DD70BC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9DE310B"/>
    <w:multiLevelType w:val="hybridMultilevel"/>
    <w:tmpl w:val="1F66F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A5534"/>
    <w:multiLevelType w:val="hybridMultilevel"/>
    <w:tmpl w:val="18386DEC"/>
    <w:lvl w:ilvl="0" w:tplc="160E5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0"/>
  </w:num>
  <w:num w:numId="13">
    <w:abstractNumId w:val="13"/>
  </w:num>
  <w:num w:numId="14">
    <w:abstractNumId w:val="15"/>
  </w:num>
  <w:num w:numId="15">
    <w:abstractNumId w:val="18"/>
  </w:num>
  <w:num w:numId="16">
    <w:abstractNumId w:val="11"/>
  </w:num>
  <w:num w:numId="17">
    <w:abstractNumId w:val="16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26"/>
    <w:rsid w:val="00011C71"/>
    <w:rsid w:val="000155D7"/>
    <w:rsid w:val="00070820"/>
    <w:rsid w:val="000746C7"/>
    <w:rsid w:val="000A3D85"/>
    <w:rsid w:val="000B4315"/>
    <w:rsid w:val="000F0A8F"/>
    <w:rsid w:val="001005E5"/>
    <w:rsid w:val="00107A25"/>
    <w:rsid w:val="001118FD"/>
    <w:rsid w:val="00134AC7"/>
    <w:rsid w:val="00150926"/>
    <w:rsid w:val="00152617"/>
    <w:rsid w:val="00152CC8"/>
    <w:rsid w:val="00157971"/>
    <w:rsid w:val="0017681F"/>
    <w:rsid w:val="00197DAE"/>
    <w:rsid w:val="001C4546"/>
    <w:rsid w:val="001D131D"/>
    <w:rsid w:val="001D505A"/>
    <w:rsid w:val="001E2989"/>
    <w:rsid w:val="001F56BF"/>
    <w:rsid w:val="00214745"/>
    <w:rsid w:val="0021572C"/>
    <w:rsid w:val="00255411"/>
    <w:rsid w:val="002702A2"/>
    <w:rsid w:val="002B6C94"/>
    <w:rsid w:val="002D0F61"/>
    <w:rsid w:val="002E2E82"/>
    <w:rsid w:val="002E7469"/>
    <w:rsid w:val="002F272F"/>
    <w:rsid w:val="002F4ABE"/>
    <w:rsid w:val="00315DBB"/>
    <w:rsid w:val="003241D4"/>
    <w:rsid w:val="00340657"/>
    <w:rsid w:val="0034404F"/>
    <w:rsid w:val="003A421D"/>
    <w:rsid w:val="003B1BCE"/>
    <w:rsid w:val="003C1B81"/>
    <w:rsid w:val="003C3E04"/>
    <w:rsid w:val="003C6B6C"/>
    <w:rsid w:val="003E5188"/>
    <w:rsid w:val="003F4326"/>
    <w:rsid w:val="0041439B"/>
    <w:rsid w:val="00432F27"/>
    <w:rsid w:val="00437A9F"/>
    <w:rsid w:val="00444D8F"/>
    <w:rsid w:val="00447408"/>
    <w:rsid w:val="004B50B0"/>
    <w:rsid w:val="004B7907"/>
    <w:rsid w:val="004C2BEC"/>
    <w:rsid w:val="004C6E12"/>
    <w:rsid w:val="004D6173"/>
    <w:rsid w:val="004E2076"/>
    <w:rsid w:val="00500F04"/>
    <w:rsid w:val="00514144"/>
    <w:rsid w:val="0052642B"/>
    <w:rsid w:val="00557792"/>
    <w:rsid w:val="00561E56"/>
    <w:rsid w:val="00567AE1"/>
    <w:rsid w:val="00573C05"/>
    <w:rsid w:val="00593499"/>
    <w:rsid w:val="005A1AD0"/>
    <w:rsid w:val="005C3129"/>
    <w:rsid w:val="005C4F13"/>
    <w:rsid w:val="005C5253"/>
    <w:rsid w:val="005D171B"/>
    <w:rsid w:val="005D3593"/>
    <w:rsid w:val="005D5003"/>
    <w:rsid w:val="005D7D1B"/>
    <w:rsid w:val="005E7D19"/>
    <w:rsid w:val="0061453E"/>
    <w:rsid w:val="006151FF"/>
    <w:rsid w:val="0061689E"/>
    <w:rsid w:val="00626F12"/>
    <w:rsid w:val="00631C03"/>
    <w:rsid w:val="00642C01"/>
    <w:rsid w:val="006439D5"/>
    <w:rsid w:val="0066086F"/>
    <w:rsid w:val="00672A6F"/>
    <w:rsid w:val="006751BB"/>
    <w:rsid w:val="006814F2"/>
    <w:rsid w:val="00683D3B"/>
    <w:rsid w:val="0068619F"/>
    <w:rsid w:val="006928B4"/>
    <w:rsid w:val="006D571F"/>
    <w:rsid w:val="006D63DE"/>
    <w:rsid w:val="006F5A3F"/>
    <w:rsid w:val="00703296"/>
    <w:rsid w:val="00714174"/>
    <w:rsid w:val="007253CC"/>
    <w:rsid w:val="00757768"/>
    <w:rsid w:val="0076109B"/>
    <w:rsid w:val="00781968"/>
    <w:rsid w:val="007A3B89"/>
    <w:rsid w:val="00820F19"/>
    <w:rsid w:val="008273FA"/>
    <w:rsid w:val="008403E1"/>
    <w:rsid w:val="008431CB"/>
    <w:rsid w:val="008708A4"/>
    <w:rsid w:val="008756E1"/>
    <w:rsid w:val="00885838"/>
    <w:rsid w:val="008E2FAF"/>
    <w:rsid w:val="00911D9E"/>
    <w:rsid w:val="00925A39"/>
    <w:rsid w:val="0093449B"/>
    <w:rsid w:val="00935E45"/>
    <w:rsid w:val="00936974"/>
    <w:rsid w:val="00947F8A"/>
    <w:rsid w:val="00962C09"/>
    <w:rsid w:val="0096774C"/>
    <w:rsid w:val="0098084C"/>
    <w:rsid w:val="009913FD"/>
    <w:rsid w:val="009916AE"/>
    <w:rsid w:val="009C5B25"/>
    <w:rsid w:val="009C72B2"/>
    <w:rsid w:val="009D614A"/>
    <w:rsid w:val="009E19B5"/>
    <w:rsid w:val="009E37A9"/>
    <w:rsid w:val="009F5AB4"/>
    <w:rsid w:val="00A2475D"/>
    <w:rsid w:val="00A52CE2"/>
    <w:rsid w:val="00A7712B"/>
    <w:rsid w:val="00A979E1"/>
    <w:rsid w:val="00AA6CF0"/>
    <w:rsid w:val="00AB226C"/>
    <w:rsid w:val="00B11976"/>
    <w:rsid w:val="00B11990"/>
    <w:rsid w:val="00B119FE"/>
    <w:rsid w:val="00B126D0"/>
    <w:rsid w:val="00B17A60"/>
    <w:rsid w:val="00B4505A"/>
    <w:rsid w:val="00B45E12"/>
    <w:rsid w:val="00B55742"/>
    <w:rsid w:val="00B901B1"/>
    <w:rsid w:val="00B9555E"/>
    <w:rsid w:val="00BB5163"/>
    <w:rsid w:val="00BE22BC"/>
    <w:rsid w:val="00C07434"/>
    <w:rsid w:val="00C13186"/>
    <w:rsid w:val="00C643E6"/>
    <w:rsid w:val="00C9013A"/>
    <w:rsid w:val="00C97728"/>
    <w:rsid w:val="00CA2A75"/>
    <w:rsid w:val="00CA6D9D"/>
    <w:rsid w:val="00CB50F2"/>
    <w:rsid w:val="00CC2480"/>
    <w:rsid w:val="00CD0DC9"/>
    <w:rsid w:val="00CE3282"/>
    <w:rsid w:val="00CF287F"/>
    <w:rsid w:val="00CF5C61"/>
    <w:rsid w:val="00D47FA0"/>
    <w:rsid w:val="00D520B5"/>
    <w:rsid w:val="00D6466C"/>
    <w:rsid w:val="00D86546"/>
    <w:rsid w:val="00D90A37"/>
    <w:rsid w:val="00D963F5"/>
    <w:rsid w:val="00DA179C"/>
    <w:rsid w:val="00DC2307"/>
    <w:rsid w:val="00DD2E71"/>
    <w:rsid w:val="00DD3F1D"/>
    <w:rsid w:val="00E02DAA"/>
    <w:rsid w:val="00E405CD"/>
    <w:rsid w:val="00E42357"/>
    <w:rsid w:val="00E50435"/>
    <w:rsid w:val="00E52810"/>
    <w:rsid w:val="00E551A7"/>
    <w:rsid w:val="00E70F21"/>
    <w:rsid w:val="00E71526"/>
    <w:rsid w:val="00E943A8"/>
    <w:rsid w:val="00EA2A01"/>
    <w:rsid w:val="00EA2F52"/>
    <w:rsid w:val="00EB43FE"/>
    <w:rsid w:val="00EB77E0"/>
    <w:rsid w:val="00EB7906"/>
    <w:rsid w:val="00EF1AAA"/>
    <w:rsid w:val="00F04F2A"/>
    <w:rsid w:val="00F304EE"/>
    <w:rsid w:val="00F42DBF"/>
    <w:rsid w:val="00F4497C"/>
    <w:rsid w:val="00F45ED3"/>
    <w:rsid w:val="00F560A1"/>
    <w:rsid w:val="00F626AD"/>
    <w:rsid w:val="00F77A2E"/>
    <w:rsid w:val="00F827A3"/>
    <w:rsid w:val="00FB5ACF"/>
    <w:rsid w:val="00FC130B"/>
    <w:rsid w:val="00FD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99ACE"/>
  <w15:chartTrackingRefBased/>
  <w15:docId w15:val="{8B8EFF68-4093-43A1-9436-B8EC3E06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mpterenduderunion">
    <w:name w:val="Compte rendu de réunion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kw-international.com/project/silviculture-professor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gmai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hoo.fr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na\AppData\Roaming\Microsoft\Templates\Compte%20rendu%20de%20r&#233;un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E1F7F42C804BB1AFEA27BD8DA439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D336D-1F86-49F4-B0AA-5F33EAA1E956}"/>
      </w:docPartPr>
      <w:docPartBody>
        <w:p w:rsidR="00341D6C" w:rsidRDefault="0005430D">
          <w:pPr>
            <w:pStyle w:val="6FE1F7F42C804BB1AFEA27BD8DA4396B"/>
          </w:pPr>
          <w:r>
            <w:rPr>
              <w:rStyle w:val="SubtleEmphasis"/>
              <w:lang w:bidi="fr-FR"/>
            </w:rPr>
            <w:t>Lieu</w:t>
          </w:r>
        </w:p>
      </w:docPartBody>
    </w:docPart>
    <w:docPart>
      <w:docPartPr>
        <w:name w:val="F3C7F9C203E14036B763A85773B5F1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007094-43CD-4D4B-870C-B798C4847BAC}"/>
      </w:docPartPr>
      <w:docPartBody>
        <w:p w:rsidR="00341D6C" w:rsidRDefault="0005430D">
          <w:pPr>
            <w:pStyle w:val="F3C7F9C203E14036B763A85773B5F186"/>
          </w:pPr>
          <w:r w:rsidRPr="00A979E1">
            <w:rPr>
              <w:lang w:bidi="fr-FR"/>
            </w:rPr>
            <w:t>Réunion organisée par</w:t>
          </w:r>
        </w:p>
      </w:docPartBody>
    </w:docPart>
    <w:docPart>
      <w:docPartPr>
        <w:name w:val="C5152C79A71642BB8C74DE0C079DA7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E97942-5C04-4E9C-B45E-BECFAD6AB9F2}"/>
      </w:docPartPr>
      <w:docPartBody>
        <w:p w:rsidR="00341D6C" w:rsidRDefault="0005430D">
          <w:pPr>
            <w:pStyle w:val="C5152C79A71642BB8C74DE0C079DA785"/>
          </w:pPr>
          <w:r w:rsidRPr="00A979E1">
            <w:rPr>
              <w:lang w:bidi="fr-FR"/>
            </w:rPr>
            <w:t>Type de réunion</w:t>
          </w:r>
        </w:p>
      </w:docPartBody>
    </w:docPart>
    <w:docPart>
      <w:docPartPr>
        <w:name w:val="1A2DEA1F2B1D47D5BF1C38B1AC0825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741092-0273-4F88-BCD8-A7921B9FEAFF}"/>
      </w:docPartPr>
      <w:docPartBody>
        <w:p w:rsidR="00341D6C" w:rsidRDefault="0005430D">
          <w:pPr>
            <w:pStyle w:val="1A2DEA1F2B1D47D5BF1C38B1AC082520"/>
          </w:pPr>
          <w:r w:rsidRPr="00A979E1">
            <w:rPr>
              <w:lang w:bidi="fr-FR"/>
            </w:rPr>
            <w:t>Animateur</w:t>
          </w:r>
        </w:p>
      </w:docPartBody>
    </w:docPart>
    <w:docPart>
      <w:docPartPr>
        <w:name w:val="B117FF03028946538AC41E9603AF76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CC932D-7D39-4F5B-8B79-1D540FCD381A}"/>
      </w:docPartPr>
      <w:docPartBody>
        <w:p w:rsidR="00341D6C" w:rsidRDefault="0005430D">
          <w:pPr>
            <w:pStyle w:val="B117FF03028946538AC41E9603AF760C"/>
          </w:pPr>
          <w:r w:rsidRPr="00A979E1">
            <w:rPr>
              <w:lang w:bidi="fr-FR"/>
            </w:rPr>
            <w:t>Secrétaire</w:t>
          </w:r>
        </w:p>
      </w:docPartBody>
    </w:docPart>
    <w:docPart>
      <w:docPartPr>
        <w:name w:val="8A777C8E95954842B6597971737547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E30667-CAC0-4405-B374-8C8E2F65BD60}"/>
      </w:docPartPr>
      <w:docPartBody>
        <w:p w:rsidR="00341D6C" w:rsidRDefault="0005430D">
          <w:pPr>
            <w:pStyle w:val="8A777C8E95954842B6597971737547E0"/>
          </w:pPr>
          <w:r w:rsidRPr="00A979E1">
            <w:rPr>
              <w:lang w:bidi="fr-FR"/>
            </w:rPr>
            <w:t>Maître du temps</w:t>
          </w:r>
        </w:p>
      </w:docPartBody>
    </w:docPart>
    <w:docPart>
      <w:docPartPr>
        <w:name w:val="38B264C6F5C848AD964C97D26BB642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EFA861-2BC2-449A-A953-190C554EA058}"/>
      </w:docPartPr>
      <w:docPartBody>
        <w:p w:rsidR="00341D6C" w:rsidRDefault="0005430D">
          <w:pPr>
            <w:pStyle w:val="38B264C6F5C848AD964C97D26BB64244"/>
          </w:pPr>
          <w:r w:rsidRPr="00137619">
            <w:rPr>
              <w:lang w:bidi="fr-FR"/>
            </w:rPr>
            <w:t>Participants</w:t>
          </w:r>
        </w:p>
      </w:docPartBody>
    </w:docPart>
    <w:docPart>
      <w:docPartPr>
        <w:name w:val="1EA8DBA59BB340E4A3ED4D5DBB17D4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43D0A5-42F2-43D9-85ED-8D74DDBF779D}"/>
      </w:docPartPr>
      <w:docPartBody>
        <w:p w:rsidR="00341D6C" w:rsidRDefault="0005430D">
          <w:pPr>
            <w:pStyle w:val="1EA8DBA59BB340E4A3ED4D5DBB17D48F"/>
          </w:pPr>
          <w:r>
            <w:rPr>
              <w:lang w:bidi="fr-FR"/>
            </w:rPr>
            <w:t>Sujets à l’ordre du jour</w:t>
          </w:r>
        </w:p>
      </w:docPartBody>
    </w:docPart>
    <w:docPart>
      <w:docPartPr>
        <w:name w:val="0A181C4F331F40AC89A4CE49EE63C0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BC1982-70DC-4BD7-9707-C0014160B3B3}"/>
      </w:docPartPr>
      <w:docPartBody>
        <w:p w:rsidR="00341D6C" w:rsidRDefault="0005430D">
          <w:pPr>
            <w:pStyle w:val="0A181C4F331F40AC89A4CE49EE63C07D"/>
          </w:pPr>
          <w:r>
            <w:rPr>
              <w:lang w:bidi="fr-FR"/>
            </w:rPr>
            <w:t>Sujet à l’ordre du jour</w:t>
          </w:r>
        </w:p>
      </w:docPartBody>
    </w:docPart>
    <w:docPart>
      <w:docPartPr>
        <w:name w:val="F50B2A8AF40D4E3F8E10B78DEC1445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3A7366-0E08-4EE0-9AEF-BE726D778506}"/>
      </w:docPartPr>
      <w:docPartBody>
        <w:p w:rsidR="00341D6C" w:rsidRDefault="0005430D">
          <w:pPr>
            <w:pStyle w:val="F50B2A8AF40D4E3F8E10B78DEC14450E"/>
          </w:pPr>
          <w:r>
            <w:rPr>
              <w:lang w:bidi="fr-FR"/>
            </w:rPr>
            <w:t>Conclusion</w:t>
          </w:r>
        </w:p>
      </w:docPartBody>
    </w:docPart>
    <w:docPart>
      <w:docPartPr>
        <w:name w:val="5D819535C17746548A9B47A331C311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741E02-5129-4923-9B37-815D80BB96D0}"/>
      </w:docPartPr>
      <w:docPartBody>
        <w:p w:rsidR="00341D6C" w:rsidRDefault="0005430D">
          <w:pPr>
            <w:pStyle w:val="5D819535C17746548A9B47A331C3114E"/>
          </w:pPr>
          <w:r>
            <w:rPr>
              <w:lang w:bidi="fr-FR"/>
            </w:rPr>
            <w:t>Décision</w:t>
          </w:r>
        </w:p>
      </w:docPartBody>
    </w:docPart>
    <w:docPart>
      <w:docPartPr>
        <w:name w:val="00C788EDD3FF477CB75A392CAA4808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0BADE9-128C-4606-8A05-C8D16903C784}"/>
      </w:docPartPr>
      <w:docPartBody>
        <w:p w:rsidR="00510855" w:rsidRDefault="00341D6C" w:rsidP="00341D6C">
          <w:pPr>
            <w:pStyle w:val="00C788EDD3FF477CB75A392CAA48087E"/>
          </w:pPr>
          <w:r>
            <w:rPr>
              <w:lang w:bidi="fr-FR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9A"/>
    <w:rsid w:val="000133DA"/>
    <w:rsid w:val="0005430D"/>
    <w:rsid w:val="001240E5"/>
    <w:rsid w:val="00341D6C"/>
    <w:rsid w:val="0040673A"/>
    <w:rsid w:val="004B6855"/>
    <w:rsid w:val="00510855"/>
    <w:rsid w:val="006006CE"/>
    <w:rsid w:val="00641056"/>
    <w:rsid w:val="00895FBD"/>
    <w:rsid w:val="00B25A01"/>
    <w:rsid w:val="00D80EFE"/>
    <w:rsid w:val="00EC4F5B"/>
    <w:rsid w:val="00FA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ACBB67796C4425A5A6B0B106EADC27">
    <w:name w:val="81ACBB67796C4425A5A6B0B106EADC27"/>
  </w:style>
  <w:style w:type="paragraph" w:customStyle="1" w:styleId="FED3FB58E2A544799B9277EBFA5F2729">
    <w:name w:val="FED3FB58E2A544799B9277EBFA5F2729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703256FA53F34E1498B3C71918D8BA2C">
    <w:name w:val="703256FA53F34E1498B3C71918D8BA2C"/>
  </w:style>
  <w:style w:type="paragraph" w:customStyle="1" w:styleId="E4A3F5CF3F4946F8B135D7911EFBF2C6">
    <w:name w:val="E4A3F5CF3F4946F8B135D7911EFBF2C6"/>
  </w:style>
  <w:style w:type="character" w:styleId="SubtleEmphasis">
    <w:name w:val="Subtle Emphasis"/>
    <w:basedOn w:val="DefaultParagraphFont"/>
    <w:uiPriority w:val="10"/>
    <w:qFormat/>
    <w:rsid w:val="00FA529A"/>
    <w:rPr>
      <w:i/>
      <w:iCs/>
      <w:color w:val="auto"/>
    </w:rPr>
  </w:style>
  <w:style w:type="paragraph" w:customStyle="1" w:styleId="FAC903BF9BCC45D4BFC3D833EEDAD43C">
    <w:name w:val="FAC903BF9BCC45D4BFC3D833EEDAD43C"/>
  </w:style>
  <w:style w:type="paragraph" w:customStyle="1" w:styleId="C30E6294799244A28366FA77B423C238">
    <w:name w:val="C30E6294799244A28366FA77B423C238"/>
  </w:style>
  <w:style w:type="paragraph" w:customStyle="1" w:styleId="BC8B622244AD4F8892744DC98877901E">
    <w:name w:val="BC8B622244AD4F8892744DC98877901E"/>
  </w:style>
  <w:style w:type="paragraph" w:customStyle="1" w:styleId="6FE1F7F42C804BB1AFEA27BD8DA4396B">
    <w:name w:val="6FE1F7F42C804BB1AFEA27BD8DA4396B"/>
  </w:style>
  <w:style w:type="paragraph" w:customStyle="1" w:styleId="F3C7F9C203E14036B763A85773B5F186">
    <w:name w:val="F3C7F9C203E14036B763A85773B5F186"/>
  </w:style>
  <w:style w:type="paragraph" w:customStyle="1" w:styleId="06412A635EB94EAEA17136660F4FBCF6">
    <w:name w:val="06412A635EB94EAEA17136660F4FBCF6"/>
  </w:style>
  <w:style w:type="paragraph" w:customStyle="1" w:styleId="C5152C79A71642BB8C74DE0C079DA785">
    <w:name w:val="C5152C79A71642BB8C74DE0C079DA785"/>
  </w:style>
  <w:style w:type="paragraph" w:customStyle="1" w:styleId="CEEC28AAB94D45D69CF36A7BBE4F5BDD">
    <w:name w:val="CEEC28AAB94D45D69CF36A7BBE4F5BDD"/>
  </w:style>
  <w:style w:type="paragraph" w:customStyle="1" w:styleId="1A2DEA1F2B1D47D5BF1C38B1AC082520">
    <w:name w:val="1A2DEA1F2B1D47D5BF1C38B1AC082520"/>
  </w:style>
  <w:style w:type="paragraph" w:customStyle="1" w:styleId="B117FF03028946538AC41E9603AF760C">
    <w:name w:val="B117FF03028946538AC41E9603AF760C"/>
  </w:style>
  <w:style w:type="paragraph" w:customStyle="1" w:styleId="8A777C8E95954842B6597971737547E0">
    <w:name w:val="8A777C8E95954842B6597971737547E0"/>
  </w:style>
  <w:style w:type="paragraph" w:customStyle="1" w:styleId="38B264C6F5C848AD964C97D26BB64244">
    <w:name w:val="38B264C6F5C848AD964C97D26BB64244"/>
  </w:style>
  <w:style w:type="paragraph" w:customStyle="1" w:styleId="46438182C3224D7C8688EB8B54289574">
    <w:name w:val="46438182C3224D7C8688EB8B54289574"/>
  </w:style>
  <w:style w:type="paragraph" w:customStyle="1" w:styleId="1EA8DBA59BB340E4A3ED4D5DBB17D48F">
    <w:name w:val="1EA8DBA59BB340E4A3ED4D5DBB17D48F"/>
  </w:style>
  <w:style w:type="paragraph" w:customStyle="1" w:styleId="0C5950F6638247D292EA4CE41BEA7D6A">
    <w:name w:val="0C5950F6638247D292EA4CE41BEA7D6A"/>
  </w:style>
  <w:style w:type="paragraph" w:customStyle="1" w:styleId="AE6328BFCB06488E9FE8824E1DBB4683">
    <w:name w:val="AE6328BFCB06488E9FE8824E1DBB4683"/>
  </w:style>
  <w:style w:type="paragraph" w:customStyle="1" w:styleId="0A181C4F331F40AC89A4CE49EE63C07D">
    <w:name w:val="0A181C4F331F40AC89A4CE49EE63C07D"/>
  </w:style>
  <w:style w:type="paragraph" w:customStyle="1" w:styleId="70809587B010404B9F9F4BF697A81656">
    <w:name w:val="70809587B010404B9F9F4BF697A81656"/>
  </w:style>
  <w:style w:type="paragraph" w:customStyle="1" w:styleId="500FCE2D961441B787E25AA312E9723B">
    <w:name w:val="500FCE2D961441B787E25AA312E9723B"/>
  </w:style>
  <w:style w:type="paragraph" w:customStyle="1" w:styleId="320672A47BA04A85932A25E53C97707F">
    <w:name w:val="320672A47BA04A85932A25E53C97707F"/>
  </w:style>
  <w:style w:type="paragraph" w:customStyle="1" w:styleId="2C96159291184028A775988DA41160EB">
    <w:name w:val="2C96159291184028A775988DA41160EB"/>
  </w:style>
  <w:style w:type="paragraph" w:customStyle="1" w:styleId="62FA449032304BA094246E84755DBE29">
    <w:name w:val="62FA449032304BA094246E84755DBE29"/>
  </w:style>
  <w:style w:type="paragraph" w:customStyle="1" w:styleId="F50B2A8AF40D4E3F8E10B78DEC14450E">
    <w:name w:val="F50B2A8AF40D4E3F8E10B78DEC14450E"/>
  </w:style>
  <w:style w:type="paragraph" w:customStyle="1" w:styleId="5D819535C17746548A9B47A331C3114E">
    <w:name w:val="5D819535C17746548A9B47A331C3114E"/>
  </w:style>
  <w:style w:type="paragraph" w:customStyle="1" w:styleId="45E8658A84F443A4B744D3BAFFF745B0">
    <w:name w:val="45E8658A84F443A4B744D3BAFFF745B0"/>
  </w:style>
  <w:style w:type="paragraph" w:customStyle="1" w:styleId="F511E9EA42CF430FA03EA88F7BB0F639">
    <w:name w:val="F511E9EA42CF430FA03EA88F7BB0F639"/>
  </w:style>
  <w:style w:type="paragraph" w:customStyle="1" w:styleId="8871524796804F5983B668C5484085BC">
    <w:name w:val="8871524796804F5983B668C5484085BC"/>
  </w:style>
  <w:style w:type="paragraph" w:customStyle="1" w:styleId="C376B6D2A7ED401A8445FD1CCFA78242">
    <w:name w:val="C376B6D2A7ED401A8445FD1CCFA78242"/>
  </w:style>
  <w:style w:type="paragraph" w:customStyle="1" w:styleId="8A04F5A9C432416FB62E940BFC006300">
    <w:name w:val="8A04F5A9C432416FB62E940BFC006300"/>
  </w:style>
  <w:style w:type="paragraph" w:customStyle="1" w:styleId="A2639DA3CBDC45C5832ED24104634AFA">
    <w:name w:val="A2639DA3CBDC45C5832ED24104634AFA"/>
  </w:style>
  <w:style w:type="paragraph" w:customStyle="1" w:styleId="29A18E10E8354FFBAE34F27F45541C02">
    <w:name w:val="29A18E10E8354FFBAE34F27F45541C02"/>
  </w:style>
  <w:style w:type="paragraph" w:customStyle="1" w:styleId="D2CA652D22B44673ACBF1D5617CC86D3">
    <w:name w:val="D2CA652D22B44673ACBF1D5617CC86D3"/>
  </w:style>
  <w:style w:type="paragraph" w:customStyle="1" w:styleId="A0415A5E659D4382A8DEFA88A3968CDF">
    <w:name w:val="A0415A5E659D4382A8DEFA88A3968CDF"/>
  </w:style>
  <w:style w:type="paragraph" w:customStyle="1" w:styleId="D22AF2544D664B738EF039406CE5DCBD">
    <w:name w:val="D22AF2544D664B738EF039406CE5DCBD"/>
  </w:style>
  <w:style w:type="paragraph" w:customStyle="1" w:styleId="C999E44E9AC34D599DB8CFA50AD5F9E0">
    <w:name w:val="C999E44E9AC34D599DB8CFA50AD5F9E0"/>
  </w:style>
  <w:style w:type="paragraph" w:customStyle="1" w:styleId="A3DC864D983C43DD8A64C0BE763C3ADE">
    <w:name w:val="A3DC864D983C43DD8A64C0BE763C3ADE"/>
  </w:style>
  <w:style w:type="paragraph" w:customStyle="1" w:styleId="3C7875B61E6245C1A2F2C1D06904A10E">
    <w:name w:val="3C7875B61E6245C1A2F2C1D06904A10E"/>
  </w:style>
  <w:style w:type="paragraph" w:customStyle="1" w:styleId="457AA6FC322B43F7BF3FB7C71934FE2B">
    <w:name w:val="457AA6FC322B43F7BF3FB7C71934FE2B"/>
  </w:style>
  <w:style w:type="paragraph" w:customStyle="1" w:styleId="9297B0380D9B4916876393ADE4A0CA2B">
    <w:name w:val="9297B0380D9B4916876393ADE4A0CA2B"/>
  </w:style>
  <w:style w:type="paragraph" w:customStyle="1" w:styleId="2362FDBAADD84A818B8A8AEE30BA6CC1">
    <w:name w:val="2362FDBAADD84A818B8A8AEE30BA6CC1"/>
  </w:style>
  <w:style w:type="paragraph" w:customStyle="1" w:styleId="4E3A197EBE054C959EA6A019C2D8A1E8">
    <w:name w:val="4E3A197EBE054C959EA6A019C2D8A1E8"/>
  </w:style>
  <w:style w:type="paragraph" w:customStyle="1" w:styleId="354312DB7F2C460CA6B50E06709DD1C1">
    <w:name w:val="354312DB7F2C460CA6B50E06709DD1C1"/>
  </w:style>
  <w:style w:type="paragraph" w:customStyle="1" w:styleId="8D92906C434648A8BE1502EA3AF10C6B">
    <w:name w:val="8D92906C434648A8BE1502EA3AF10C6B"/>
  </w:style>
  <w:style w:type="paragraph" w:customStyle="1" w:styleId="FD8E023581B6499DA07DB0B76B6538D4">
    <w:name w:val="FD8E023581B6499DA07DB0B76B6538D4"/>
  </w:style>
  <w:style w:type="paragraph" w:customStyle="1" w:styleId="A74BCA60C21B4A6894E73420F320BB17">
    <w:name w:val="A74BCA60C21B4A6894E73420F320BB17"/>
  </w:style>
  <w:style w:type="paragraph" w:customStyle="1" w:styleId="DA7BD0FEFB574860965DEC8A99D39BA3">
    <w:name w:val="DA7BD0FEFB574860965DEC8A99D39BA3"/>
  </w:style>
  <w:style w:type="paragraph" w:customStyle="1" w:styleId="2094A6D5FE2C4AC486380C1B71824FA9">
    <w:name w:val="2094A6D5FE2C4AC486380C1B71824FA9"/>
  </w:style>
  <w:style w:type="paragraph" w:customStyle="1" w:styleId="4D595C80F3D64C9DB91C4677A64F4F57">
    <w:name w:val="4D595C80F3D64C9DB91C4677A64F4F57"/>
  </w:style>
  <w:style w:type="paragraph" w:customStyle="1" w:styleId="85CD420F7CDF4800BD1E058A7C830DD9">
    <w:name w:val="85CD420F7CDF4800BD1E058A7C830DD9"/>
  </w:style>
  <w:style w:type="paragraph" w:customStyle="1" w:styleId="CC42355D4D6B481385669963D67C2C4D">
    <w:name w:val="CC42355D4D6B481385669963D67C2C4D"/>
  </w:style>
  <w:style w:type="paragraph" w:customStyle="1" w:styleId="C3D97D18E0154B069F2B9393972A01F9">
    <w:name w:val="C3D97D18E0154B069F2B9393972A01F9"/>
  </w:style>
  <w:style w:type="paragraph" w:customStyle="1" w:styleId="41E54B0A125F41AFA336FFE4D937B510">
    <w:name w:val="41E54B0A125F41AFA336FFE4D937B510"/>
  </w:style>
  <w:style w:type="paragraph" w:customStyle="1" w:styleId="C23CC83DA47549FBB6459A38542DC190">
    <w:name w:val="C23CC83DA47549FBB6459A38542DC190"/>
  </w:style>
  <w:style w:type="paragraph" w:customStyle="1" w:styleId="563E57382B5D4B98B1B9211C12F72E02">
    <w:name w:val="563E57382B5D4B98B1B9211C12F72E02"/>
  </w:style>
  <w:style w:type="paragraph" w:customStyle="1" w:styleId="9210CC9D263646C9B033A1AB4EB947C4">
    <w:name w:val="9210CC9D263646C9B033A1AB4EB947C4"/>
  </w:style>
  <w:style w:type="paragraph" w:customStyle="1" w:styleId="1B6AB04C6E7D4A5DB5E48C4AD7D23975">
    <w:name w:val="1B6AB04C6E7D4A5DB5E48C4AD7D23975"/>
  </w:style>
  <w:style w:type="paragraph" w:customStyle="1" w:styleId="4E540A13F20F4C90921B9A4838BC80F8">
    <w:name w:val="4E540A13F20F4C90921B9A4838BC80F8"/>
  </w:style>
  <w:style w:type="paragraph" w:customStyle="1" w:styleId="62940828EF4543CC904741AC57C6C9AC">
    <w:name w:val="62940828EF4543CC904741AC57C6C9AC"/>
  </w:style>
  <w:style w:type="paragraph" w:customStyle="1" w:styleId="DBA3483E4A234353894302E6F81EF802">
    <w:name w:val="DBA3483E4A234353894302E6F81EF802"/>
  </w:style>
  <w:style w:type="paragraph" w:customStyle="1" w:styleId="C7761C8A7BF34D348A04B6001AA8172F">
    <w:name w:val="C7761C8A7BF34D348A04B6001AA8172F"/>
  </w:style>
  <w:style w:type="paragraph" w:customStyle="1" w:styleId="99D18EFA424B45D78E72E9B90BF6229B">
    <w:name w:val="99D18EFA424B45D78E72E9B90BF6229B"/>
  </w:style>
  <w:style w:type="paragraph" w:customStyle="1" w:styleId="DD3C5CC99FD54B3B909CF6DE0D6BB2FB">
    <w:name w:val="DD3C5CC99FD54B3B909CF6DE0D6BB2FB"/>
  </w:style>
  <w:style w:type="paragraph" w:customStyle="1" w:styleId="F810A0848B79482B98F1903EAB64FBFE">
    <w:name w:val="F810A0848B79482B98F1903EAB64FBFE"/>
  </w:style>
  <w:style w:type="paragraph" w:customStyle="1" w:styleId="15540A781F464B488832ABF145E4D8A0">
    <w:name w:val="15540A781F464B488832ABF145E4D8A0"/>
  </w:style>
  <w:style w:type="paragraph" w:customStyle="1" w:styleId="A9F66D9508504E569B2900F9B7C10052">
    <w:name w:val="A9F66D9508504E569B2900F9B7C10052"/>
  </w:style>
  <w:style w:type="paragraph" w:customStyle="1" w:styleId="D11E4EA9AE7244F0BBB41ECC186B8F73">
    <w:name w:val="D11E4EA9AE7244F0BBB41ECC186B8F73"/>
  </w:style>
  <w:style w:type="paragraph" w:customStyle="1" w:styleId="2F22C97F22D149778E3C894152F46B3A">
    <w:name w:val="2F22C97F22D149778E3C894152F46B3A"/>
  </w:style>
  <w:style w:type="paragraph" w:customStyle="1" w:styleId="9CE5AA7395B744FFBCC14D31B78A3A39">
    <w:name w:val="9CE5AA7395B744FFBCC14D31B78A3A39"/>
  </w:style>
  <w:style w:type="paragraph" w:customStyle="1" w:styleId="7D1379988D05478BB4AED057001D51E5">
    <w:name w:val="7D1379988D05478BB4AED057001D51E5"/>
  </w:style>
  <w:style w:type="paragraph" w:customStyle="1" w:styleId="AF27A0C526DB4E4F85CF0AAC83CF7E40">
    <w:name w:val="AF27A0C526DB4E4F85CF0AAC83CF7E40"/>
  </w:style>
  <w:style w:type="paragraph" w:customStyle="1" w:styleId="767DE9225C72466F874DBC5F0B602963">
    <w:name w:val="767DE9225C72466F874DBC5F0B602963"/>
  </w:style>
  <w:style w:type="paragraph" w:customStyle="1" w:styleId="A0DB200A6B5C40188CFDC139F0EB0427">
    <w:name w:val="A0DB200A6B5C40188CFDC139F0EB0427"/>
  </w:style>
  <w:style w:type="paragraph" w:customStyle="1" w:styleId="F81A348AA9EB4BECA05FF7B4830D2A9D">
    <w:name w:val="F81A348AA9EB4BECA05FF7B4830D2A9D"/>
  </w:style>
  <w:style w:type="paragraph" w:customStyle="1" w:styleId="99C2C6BA5E6541639D2B5B00DB7F1BE1">
    <w:name w:val="99C2C6BA5E6541639D2B5B00DB7F1BE1"/>
  </w:style>
  <w:style w:type="paragraph" w:customStyle="1" w:styleId="C6EF08D0541D46E0A76744C3D02FA8A4">
    <w:name w:val="C6EF08D0541D46E0A76744C3D02FA8A4"/>
  </w:style>
  <w:style w:type="paragraph" w:customStyle="1" w:styleId="DB850E409A0E449AA7B533A40EEEF15F">
    <w:name w:val="DB850E409A0E449AA7B533A40EEEF15F"/>
  </w:style>
  <w:style w:type="paragraph" w:customStyle="1" w:styleId="C57359B16EDC43ECA4491044296D5B4E">
    <w:name w:val="C57359B16EDC43ECA4491044296D5B4E"/>
  </w:style>
  <w:style w:type="paragraph" w:customStyle="1" w:styleId="1FDD4C79808B499FB7295696BC5ADE48">
    <w:name w:val="1FDD4C79808B499FB7295696BC5ADE48"/>
  </w:style>
  <w:style w:type="paragraph" w:customStyle="1" w:styleId="E0D33088D20E413C871E59946905E53E">
    <w:name w:val="E0D33088D20E413C871E59946905E53E"/>
  </w:style>
  <w:style w:type="paragraph" w:customStyle="1" w:styleId="171ACE8818844CB0824F6B918C8F1D85">
    <w:name w:val="171ACE8818844CB0824F6B918C8F1D85"/>
  </w:style>
  <w:style w:type="paragraph" w:customStyle="1" w:styleId="CE0054F6320A453D893E88B0491C7BCD">
    <w:name w:val="CE0054F6320A453D893E88B0491C7BCD"/>
  </w:style>
  <w:style w:type="paragraph" w:customStyle="1" w:styleId="AEB1BB291C9C4E3AA99762C5294C4610">
    <w:name w:val="AEB1BB291C9C4E3AA99762C5294C4610"/>
  </w:style>
  <w:style w:type="paragraph" w:customStyle="1" w:styleId="4525504F7BA54B0B87EF7D93F5A0DAE7">
    <w:name w:val="4525504F7BA54B0B87EF7D93F5A0DAE7"/>
  </w:style>
  <w:style w:type="paragraph" w:customStyle="1" w:styleId="C03317830DD342F6905D56E7DD9888C8">
    <w:name w:val="C03317830DD342F6905D56E7DD9888C8"/>
  </w:style>
  <w:style w:type="paragraph" w:customStyle="1" w:styleId="77BC8E82797849F1B09A7D2BC8D7C9CF">
    <w:name w:val="77BC8E82797849F1B09A7D2BC8D7C9CF"/>
  </w:style>
  <w:style w:type="paragraph" w:customStyle="1" w:styleId="955EA9E2C0314270BA04A3CC3F450508">
    <w:name w:val="955EA9E2C0314270BA04A3CC3F450508"/>
  </w:style>
  <w:style w:type="paragraph" w:customStyle="1" w:styleId="E4524F8866684FC29383A4688BCBE179">
    <w:name w:val="E4524F8866684FC29383A4688BCBE179"/>
  </w:style>
  <w:style w:type="paragraph" w:customStyle="1" w:styleId="DF96241D64554177B44C6152B1DC79D7">
    <w:name w:val="DF96241D64554177B44C6152B1DC79D7"/>
  </w:style>
  <w:style w:type="paragraph" w:customStyle="1" w:styleId="3A46410F1A164A1CAA15DABC92B81A5F">
    <w:name w:val="3A46410F1A164A1CAA15DABC92B81A5F"/>
  </w:style>
  <w:style w:type="paragraph" w:customStyle="1" w:styleId="AA4F5A0760D5493F861F3ADE50E43319">
    <w:name w:val="AA4F5A0760D5493F861F3ADE50E43319"/>
  </w:style>
  <w:style w:type="paragraph" w:customStyle="1" w:styleId="0A5F54DEA1564574A99682A8420DCACB">
    <w:name w:val="0A5F54DEA1564574A99682A8420DCACB"/>
  </w:style>
  <w:style w:type="paragraph" w:customStyle="1" w:styleId="431D3EA9F72B40AD8DECE9AA2402BC82">
    <w:name w:val="431D3EA9F72B40AD8DECE9AA2402BC82"/>
  </w:style>
  <w:style w:type="paragraph" w:customStyle="1" w:styleId="84C233FC084740DDA3502873E86DD847">
    <w:name w:val="84C233FC084740DDA3502873E86DD847"/>
  </w:style>
  <w:style w:type="paragraph" w:customStyle="1" w:styleId="59FA0AE40D10403FBA0B82EC8C951003">
    <w:name w:val="59FA0AE40D10403FBA0B82EC8C951003"/>
  </w:style>
  <w:style w:type="paragraph" w:customStyle="1" w:styleId="0424B2356D09473898B9BA2C4403EC3A">
    <w:name w:val="0424B2356D09473898B9BA2C4403EC3A"/>
  </w:style>
  <w:style w:type="paragraph" w:customStyle="1" w:styleId="6583376CB10E42E897E1A35B42533006">
    <w:name w:val="6583376CB10E42E897E1A35B42533006"/>
    <w:rsid w:val="00FA529A"/>
  </w:style>
  <w:style w:type="paragraph" w:customStyle="1" w:styleId="A244536E9C8B4C0E97F3A311F1379DA7">
    <w:name w:val="A244536E9C8B4C0E97F3A311F1379DA7"/>
    <w:rsid w:val="00FA529A"/>
  </w:style>
  <w:style w:type="paragraph" w:customStyle="1" w:styleId="FB8A724A7EAB4C3D8B6D20992F5DC07D">
    <w:name w:val="FB8A724A7EAB4C3D8B6D20992F5DC07D"/>
    <w:rsid w:val="00FA529A"/>
  </w:style>
  <w:style w:type="paragraph" w:customStyle="1" w:styleId="FD805992EF35492DBA3B4961A576F7F0">
    <w:name w:val="FD805992EF35492DBA3B4961A576F7F0"/>
    <w:rsid w:val="00FA529A"/>
  </w:style>
  <w:style w:type="paragraph" w:customStyle="1" w:styleId="DAB32AB642174CCEA338775FFD22D234">
    <w:name w:val="DAB32AB642174CCEA338775FFD22D234"/>
    <w:rsid w:val="00FA529A"/>
  </w:style>
  <w:style w:type="paragraph" w:customStyle="1" w:styleId="37419A52561B4751AAE045B1393E1410">
    <w:name w:val="37419A52561B4751AAE045B1393E1410"/>
    <w:rsid w:val="00FA529A"/>
  </w:style>
  <w:style w:type="paragraph" w:customStyle="1" w:styleId="33C5274625AD42288EDE1C5952CB07A6">
    <w:name w:val="33C5274625AD42288EDE1C5952CB07A6"/>
    <w:rsid w:val="00FA529A"/>
  </w:style>
  <w:style w:type="paragraph" w:customStyle="1" w:styleId="F4756D6C5FF947A6B9FE49578966B82B">
    <w:name w:val="F4756D6C5FF947A6B9FE49578966B82B"/>
    <w:rsid w:val="00FA529A"/>
  </w:style>
  <w:style w:type="paragraph" w:customStyle="1" w:styleId="A0FBA1085F984AA1BB6ED735A9E7EA6D">
    <w:name w:val="A0FBA1085F984AA1BB6ED735A9E7EA6D"/>
    <w:rsid w:val="00FA529A"/>
  </w:style>
  <w:style w:type="paragraph" w:customStyle="1" w:styleId="A9BBCDCA84CF43D8A986BF7D1547F5E2">
    <w:name w:val="A9BBCDCA84CF43D8A986BF7D1547F5E2"/>
    <w:rsid w:val="00FA529A"/>
  </w:style>
  <w:style w:type="paragraph" w:customStyle="1" w:styleId="39BEAC4F34EE42A09684F4EB111383F4">
    <w:name w:val="39BEAC4F34EE42A09684F4EB111383F4"/>
    <w:rsid w:val="00FA529A"/>
  </w:style>
  <w:style w:type="paragraph" w:customStyle="1" w:styleId="57384E7D63E643279FC7EB0A0AA2D731">
    <w:name w:val="57384E7D63E643279FC7EB0A0AA2D731"/>
    <w:rsid w:val="00FA529A"/>
  </w:style>
  <w:style w:type="paragraph" w:customStyle="1" w:styleId="5BEECDF38EF74072988EB5F3C3105BE9">
    <w:name w:val="5BEECDF38EF74072988EB5F3C3105BE9"/>
    <w:rsid w:val="00FA529A"/>
  </w:style>
  <w:style w:type="paragraph" w:customStyle="1" w:styleId="4E3C1FEF6AFE49E9AE5863D827969749">
    <w:name w:val="4E3C1FEF6AFE49E9AE5863D827969749"/>
    <w:rsid w:val="00FA529A"/>
  </w:style>
  <w:style w:type="paragraph" w:customStyle="1" w:styleId="66CCA597C0A74C22827CC447B7B3F291">
    <w:name w:val="66CCA597C0A74C22827CC447B7B3F291"/>
    <w:rsid w:val="00FA529A"/>
  </w:style>
  <w:style w:type="paragraph" w:customStyle="1" w:styleId="9A80327D97C447A8B1259CD7854FD02A">
    <w:name w:val="9A80327D97C447A8B1259CD7854FD02A"/>
    <w:rsid w:val="00FA529A"/>
  </w:style>
  <w:style w:type="paragraph" w:customStyle="1" w:styleId="9ABC5243A34441CD9B2E68AD73FD176A">
    <w:name w:val="9ABC5243A34441CD9B2E68AD73FD176A"/>
    <w:rsid w:val="00FA529A"/>
  </w:style>
  <w:style w:type="paragraph" w:customStyle="1" w:styleId="A377755B79ED420E9E05FE732EB273A9">
    <w:name w:val="A377755B79ED420E9E05FE732EB273A9"/>
    <w:rsid w:val="00FA529A"/>
  </w:style>
  <w:style w:type="paragraph" w:customStyle="1" w:styleId="E32FB2EC3EAA4A449C35EE99E515CFD8">
    <w:name w:val="E32FB2EC3EAA4A449C35EE99E515CFD8"/>
    <w:rsid w:val="00FA529A"/>
  </w:style>
  <w:style w:type="paragraph" w:customStyle="1" w:styleId="26A2A1AAA09D411285AC00BA05D9CC51">
    <w:name w:val="26A2A1AAA09D411285AC00BA05D9CC51"/>
    <w:rsid w:val="00FA529A"/>
  </w:style>
  <w:style w:type="paragraph" w:customStyle="1" w:styleId="349E4272D5F047619AA24F9144C920B4">
    <w:name w:val="349E4272D5F047619AA24F9144C920B4"/>
    <w:rsid w:val="00FA529A"/>
  </w:style>
  <w:style w:type="paragraph" w:customStyle="1" w:styleId="22E424A39EC74E8397E8C5623F70795F">
    <w:name w:val="22E424A39EC74E8397E8C5623F70795F"/>
    <w:rsid w:val="00FA529A"/>
  </w:style>
  <w:style w:type="paragraph" w:customStyle="1" w:styleId="FFE5CDEAE0AD4E308AE33D75AB66F0C3">
    <w:name w:val="FFE5CDEAE0AD4E308AE33D75AB66F0C3"/>
    <w:rsid w:val="00FA529A"/>
  </w:style>
  <w:style w:type="paragraph" w:customStyle="1" w:styleId="54F6D2E3AAA64B47AFB1EE7F7221991E">
    <w:name w:val="54F6D2E3AAA64B47AFB1EE7F7221991E"/>
    <w:rsid w:val="00FA529A"/>
  </w:style>
  <w:style w:type="paragraph" w:customStyle="1" w:styleId="00C788EDD3FF477CB75A392CAA48087E">
    <w:name w:val="00C788EDD3FF477CB75A392CAA48087E"/>
    <w:rsid w:val="00341D6C"/>
  </w:style>
  <w:style w:type="paragraph" w:customStyle="1" w:styleId="96F2EBE564B049E3A16B83E19AA05FA3">
    <w:name w:val="96F2EBE564B049E3A16B83E19AA05FA3"/>
    <w:rsid w:val="00341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 réunion</Template>
  <TotalTime>1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Elodie RINALDO</dc:creator>
  <cp:lastModifiedBy>Marie Massenat</cp:lastModifiedBy>
  <cp:revision>2</cp:revision>
  <cp:lastPrinted>2017-07-28T09:35:00Z</cp:lastPrinted>
  <dcterms:created xsi:type="dcterms:W3CDTF">2020-06-10T20:40:00Z</dcterms:created>
  <dcterms:modified xsi:type="dcterms:W3CDTF">2020-06-10T20:40:00Z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